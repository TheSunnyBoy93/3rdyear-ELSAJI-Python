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319D1" w14:textId="1D89F45F" w:rsidR="00AE46FE" w:rsidRDefault="00AE46FE" w:rsidP="0081393A">
      <w:pPr>
        <w:pStyle w:val="Sansinterligne"/>
        <w:pBdr>
          <w:top w:val="single" w:sz="6" w:space="0" w:color="4472C4" w:themeColor="accent1"/>
          <w:bottom w:val="single" w:sz="6" w:space="6" w:color="4472C4" w:themeColor="accent1"/>
        </w:pBdr>
        <w:spacing w:after="240"/>
        <w:jc w:val="center"/>
        <w:rPr>
          <w:rFonts w:ascii="Cambria" w:eastAsiaTheme="majorEastAsia" w:hAnsi="Cambria" w:cstheme="majorBidi"/>
          <w:caps/>
          <w:color w:val="FF9966"/>
          <w:sz w:val="72"/>
          <w:szCs w:val="72"/>
        </w:rPr>
      </w:pPr>
      <w:r>
        <w:rPr>
          <w:noProof/>
        </w:rPr>
        <w:drawing>
          <wp:anchor distT="0" distB="360045" distL="114300" distR="114300" simplePos="0" relativeHeight="251658240" behindDoc="1" locked="0" layoutInCell="1" allowOverlap="1" wp14:anchorId="302AB5A2" wp14:editId="7186D9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8400" cy="752400"/>
            <wp:effectExtent l="0" t="0" r="0" b="0"/>
            <wp:wrapTopAndBottom/>
            <wp:docPr id="269129577" name="Picture 26912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295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Cambria" w:eastAsiaTheme="majorEastAsia" w:hAnsi="Cambria" w:cstheme="majorBidi"/>
            <w:caps/>
            <w:color w:val="FF9966"/>
            <w:sz w:val="72"/>
            <w:szCs w:val="72"/>
          </w:rPr>
          <w:alias w:val="Titre"/>
          <w:tag w:val=""/>
          <w:id w:val="1735040861"/>
          <w:placeholder>
            <w:docPart w:val="99AC62D728CD4462A3A272CCBB4F60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sz w:val="80"/>
            <w:szCs w:val="80"/>
          </w:rPr>
        </w:sdtEndPr>
        <w:sdtContent>
          <w:r w:rsidR="00C83F47">
            <w:rPr>
              <w:rFonts w:ascii="Cambria" w:eastAsiaTheme="majorEastAsia" w:hAnsi="Cambria" w:cstheme="majorBidi"/>
              <w:caps/>
              <w:color w:val="FF9966"/>
              <w:sz w:val="72"/>
              <w:szCs w:val="72"/>
            </w:rPr>
            <w:t>projet python</w:t>
          </w:r>
        </w:sdtContent>
      </w:sdt>
    </w:p>
    <w:p w14:paraId="20623B39" w14:textId="77777777" w:rsidR="006D7797" w:rsidRPr="00115D5B" w:rsidRDefault="0BFA91E5" w:rsidP="0081393A">
      <w:pPr>
        <w:pStyle w:val="Sansinterligne"/>
        <w:jc w:val="center"/>
        <w:rPr>
          <w:rFonts w:ascii="Segoe UI" w:eastAsia="Segoe UI" w:hAnsi="Segoe UI" w:cs="Segoe UI"/>
          <w:color w:val="4472C4" w:themeColor="accent1"/>
          <w:sz w:val="28"/>
          <w:szCs w:val="28"/>
        </w:rPr>
      </w:pPr>
      <w:r w:rsidRPr="2A83B405">
        <w:rPr>
          <w:rFonts w:ascii="Cambria" w:eastAsia="Cambria" w:hAnsi="Cambria" w:cs="Cambria"/>
          <w:color w:val="4472C4" w:themeColor="accent1"/>
          <w:sz w:val="28"/>
          <w:szCs w:val="28"/>
        </w:rPr>
        <w:t xml:space="preserve">Etape </w:t>
      </w:r>
      <w:r w:rsidR="00115D5B">
        <w:rPr>
          <w:rFonts w:ascii="Cambria" w:eastAsia="Cambria" w:hAnsi="Cambria" w:cs="Cambria"/>
          <w:color w:val="4472C4" w:themeColor="accent1"/>
          <w:sz w:val="28"/>
          <w:szCs w:val="28"/>
        </w:rPr>
        <w:t>1</w:t>
      </w:r>
    </w:p>
    <w:p w14:paraId="7386BA71" w14:textId="6FE08ABB" w:rsidR="00C865D8" w:rsidRPr="0015066F" w:rsidRDefault="0BFA91E5" w:rsidP="0015066F">
      <w:pPr>
        <w:spacing w:before="480" w:line="240" w:lineRule="auto"/>
        <w:jc w:val="center"/>
        <w:rPr>
          <w:rFonts w:ascii="Calibri" w:eastAsia="Calibri" w:hAnsi="Calibri" w:cs="Calibri"/>
          <w:color w:val="4472C4" w:themeColor="accent1"/>
        </w:rPr>
      </w:pPr>
      <w:bookmarkStart w:id="0" w:name="_Hlk58017630"/>
      <w:bookmarkEnd w:id="0"/>
      <w:r>
        <w:rPr>
          <w:noProof/>
        </w:rPr>
        <w:drawing>
          <wp:inline distT="0" distB="0" distL="0" distR="0" wp14:anchorId="4DA79517" wp14:editId="14372D3C">
            <wp:extent cx="762000" cy="485775"/>
            <wp:effectExtent l="0" t="0" r="0" b="0"/>
            <wp:docPr id="957877111" name="Picture 95787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8771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EDC" w14:textId="104A737C" w:rsidR="00322FCA" w:rsidRDefault="0BFA91E5" w:rsidP="0015066F">
      <w:pPr>
        <w:jc w:val="center"/>
        <w:rPr>
          <w:rFonts w:eastAsia="Cambria" w:cs="Cambria"/>
          <w:b/>
          <w:color w:val="FF9966"/>
          <w:sz w:val="22"/>
        </w:rPr>
      </w:pPr>
      <w:r w:rsidRPr="2A83B405">
        <w:rPr>
          <w:rFonts w:eastAsia="Cambria" w:cs="Cambria"/>
          <w:b/>
          <w:color w:val="FF9966"/>
          <w:sz w:val="22"/>
        </w:rPr>
        <w:t xml:space="preserve">Entreprise spécialisée </w:t>
      </w:r>
      <w:r w:rsidR="00C17691">
        <w:rPr>
          <w:rFonts w:eastAsia="Cambria" w:cs="Cambria"/>
          <w:b/>
          <w:color w:val="FF9966"/>
          <w:sz w:val="22"/>
        </w:rPr>
        <w:t>dans les solutions d’administration, d’audit et de diagnostiques des réseaux d’entreprises</w:t>
      </w:r>
    </w:p>
    <w:p w14:paraId="26A66F15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53DC9727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1441D3C8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3C735251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712A493C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3C41467E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64A905B9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0EBE4719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69B59327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7241290D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0B8318AE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75BF86AA" w14:textId="77777777" w:rsidR="00C17691" w:rsidRDefault="00C17691" w:rsidP="0015066F">
      <w:pPr>
        <w:jc w:val="center"/>
        <w:rPr>
          <w:rFonts w:eastAsia="Cambria" w:cs="Cambria"/>
          <w:b/>
          <w:color w:val="FF9966"/>
          <w:sz w:val="22"/>
        </w:rPr>
      </w:pPr>
    </w:p>
    <w:p w14:paraId="582E707F" w14:textId="5DE14206" w:rsidR="003A0C8F" w:rsidRPr="00A43199" w:rsidRDefault="00C17691" w:rsidP="000E596B">
      <w:pPr>
        <w:pBdr>
          <w:top w:val="thinThickSmallGap" w:sz="18" w:space="1" w:color="auto"/>
          <w:left w:val="thinThickSmallGap" w:sz="18" w:space="1" w:color="auto"/>
          <w:bottom w:val="thickThinSmallGap" w:sz="18" w:space="1" w:color="auto"/>
          <w:right w:val="thickThinSmallGap" w:sz="18" w:space="1" w:color="auto"/>
        </w:pBdr>
        <w:shd w:val="clear" w:color="auto" w:fill="F7CAAC" w:themeFill="accent2" w:themeFillTint="66"/>
        <w:jc w:val="center"/>
        <w:rPr>
          <w:rFonts w:eastAsia="Cambria" w:cs="Cambria"/>
          <w:color w:val="4472C4" w:themeColor="accent1"/>
        </w:rPr>
      </w:pPr>
      <w:hyperlink r:id="rId13" w:history="1">
        <w:r w:rsidRPr="00725BB9">
          <w:rPr>
            <w:rStyle w:val="Lienhypertexte"/>
            <w:rFonts w:eastAsia="Cambria" w:cs="Cambria"/>
            <w:b/>
            <w:sz w:val="22"/>
          </w:rPr>
          <w:t>www.netway.fr</w:t>
        </w:r>
      </w:hyperlink>
      <w:r w:rsidR="0056737C">
        <w:rPr>
          <w:rFonts w:eastAsia="Cambria" w:cs="Cambria"/>
          <w:b/>
          <w:color w:val="4472C4" w:themeColor="accent1"/>
          <w:sz w:val="22"/>
        </w:rPr>
        <w:tab/>
      </w:r>
      <w:r w:rsidR="00466E72" w:rsidRPr="00A43199">
        <w:rPr>
          <w:rFonts w:eastAsia="Cambria" w:cs="Cambria"/>
          <w:b/>
          <w:color w:val="4472C4" w:themeColor="accent1"/>
          <w:sz w:val="22"/>
        </w:rPr>
        <w:t>|</w:t>
      </w:r>
      <w:r w:rsidR="0056737C">
        <w:rPr>
          <w:rFonts w:eastAsia="Cambria" w:cs="Cambria"/>
          <w:b/>
          <w:color w:val="4472C4" w:themeColor="accent1"/>
          <w:sz w:val="22"/>
        </w:rPr>
        <w:tab/>
      </w:r>
      <w:r w:rsidR="00466E72" w:rsidRPr="00A43199">
        <w:rPr>
          <w:rFonts w:eastAsia="Cambria" w:cs="Cambria"/>
          <w:b/>
          <w:color w:val="4472C4" w:themeColor="accent1"/>
          <w:sz w:val="22"/>
        </w:rPr>
        <w:t xml:space="preserve"> </w:t>
      </w:r>
      <w:hyperlink r:id="rId14" w:history="1">
        <w:r w:rsidRPr="00725BB9">
          <w:rPr>
            <w:rStyle w:val="Lienhypertexte"/>
            <w:rFonts w:eastAsia="Cambria" w:cs="Cambria"/>
            <w:b/>
            <w:sz w:val="22"/>
          </w:rPr>
          <w:t>contact@netway.fr</w:t>
        </w:r>
      </w:hyperlink>
      <w:r w:rsidR="0056737C">
        <w:rPr>
          <w:rFonts w:eastAsia="Cambria" w:cs="Cambria"/>
          <w:b/>
          <w:color w:val="4472C4" w:themeColor="accent1"/>
          <w:sz w:val="22"/>
        </w:rPr>
        <w:tab/>
      </w:r>
      <w:r w:rsidR="00466E72" w:rsidRPr="00A43199">
        <w:rPr>
          <w:rFonts w:eastAsia="Cambria" w:cs="Cambria"/>
          <w:b/>
          <w:color w:val="4472C4" w:themeColor="accent1"/>
          <w:sz w:val="22"/>
        </w:rPr>
        <w:t>|</w:t>
      </w:r>
      <w:r w:rsidR="0056737C">
        <w:rPr>
          <w:rFonts w:eastAsia="Cambria" w:cs="Cambria"/>
          <w:b/>
          <w:color w:val="4472C4" w:themeColor="accent1"/>
          <w:sz w:val="22"/>
        </w:rPr>
        <w:tab/>
      </w:r>
      <w:r w:rsidR="00C23CB1" w:rsidRPr="00A43199">
        <w:rPr>
          <w:rFonts w:ascii="Wingdings" w:eastAsia="Wingdings" w:hAnsi="Wingdings" w:cs="Wingdings"/>
          <w:b/>
          <w:color w:val="4472C4" w:themeColor="accent1"/>
          <w:sz w:val="22"/>
        </w:rPr>
        <w:t>(</w:t>
      </w:r>
      <w:r w:rsidR="00C23CB1" w:rsidRPr="00A43199">
        <w:rPr>
          <w:rFonts w:eastAsia="Cambria" w:cs="Cambria"/>
          <w:b/>
          <w:color w:val="4472C4" w:themeColor="accent1"/>
          <w:sz w:val="22"/>
        </w:rPr>
        <w:t xml:space="preserve"> 01 02 03 04 05</w:t>
      </w:r>
    </w:p>
    <w:p w14:paraId="089EA948" w14:textId="334DF630" w:rsidR="00C865D8" w:rsidRDefault="00C90527" w:rsidP="00465ADC">
      <w:pPr>
        <w:jc w:val="both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pacing w:val="0"/>
          <w:kern w:val="0"/>
          <w:sz w:val="24"/>
          <w:szCs w:val="22"/>
          <w:lang w:eastAsia="en-US"/>
        </w:rPr>
        <w:id w:val="-1957169432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14:paraId="49D0ED46" w14:textId="77777777" w:rsidR="002C41CA" w:rsidRPr="00C20726" w:rsidRDefault="002C41CA" w:rsidP="009F7208">
          <w:pPr>
            <w:pStyle w:val="En-ttedetabledesmatires"/>
            <w:numPr>
              <w:ilvl w:val="0"/>
              <w:numId w:val="0"/>
            </w:numPr>
            <w:jc w:val="center"/>
            <w:rPr>
              <w:rFonts w:asciiTheme="minorHAnsi" w:hAnsiTheme="minorHAnsi" w:cstheme="minorBidi"/>
            </w:rPr>
          </w:pPr>
          <w:r w:rsidRPr="48138F73">
            <w:rPr>
              <w:rFonts w:asciiTheme="minorHAnsi" w:hAnsiTheme="minorHAnsi" w:cstheme="minorBidi"/>
            </w:rPr>
            <w:t>Table des matières</w:t>
          </w:r>
        </w:p>
        <w:p w14:paraId="19FED4CD" w14:textId="78D9E88D" w:rsidR="00F359A5" w:rsidRDefault="00387132">
          <w:pPr>
            <w:pStyle w:val="TM1"/>
            <w:tabs>
              <w:tab w:val="left" w:pos="440"/>
            </w:tabs>
            <w:rPr>
              <w:rFonts w:asciiTheme="minorHAnsi" w:eastAsiaTheme="minorEastAsia" w:hAnsiTheme="minorHAnsi"/>
              <w:i w:val="0"/>
              <w:iCs w:val="0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48168" w:history="1">
            <w:r w:rsidR="00F359A5" w:rsidRPr="00A80147">
              <w:rPr>
                <w:rStyle w:val="Lienhypertexte"/>
              </w:rPr>
              <w:t>1.</w:t>
            </w:r>
            <w:r w:rsidR="00F359A5">
              <w:rPr>
                <w:rFonts w:asciiTheme="minorHAnsi" w:eastAsiaTheme="minorEastAsia" w:hAnsiTheme="minorHAnsi"/>
                <w:i w:val="0"/>
                <w:iCs w:val="0"/>
                <w:sz w:val="22"/>
                <w:lang w:eastAsia="fr-FR"/>
              </w:rPr>
              <w:tab/>
            </w:r>
            <w:r w:rsidR="00F359A5" w:rsidRPr="00A80147">
              <w:rPr>
                <w:rStyle w:val="Lienhypertexte"/>
              </w:rPr>
              <w:t>Analyse des besoins</w:t>
            </w:r>
            <w:r w:rsidR="00F359A5">
              <w:rPr>
                <w:webHidden/>
              </w:rPr>
              <w:tab/>
            </w:r>
            <w:r w:rsidR="00F359A5">
              <w:rPr>
                <w:webHidden/>
              </w:rPr>
              <w:fldChar w:fldCharType="begin"/>
            </w:r>
            <w:r w:rsidR="00F359A5">
              <w:rPr>
                <w:webHidden/>
              </w:rPr>
              <w:instrText xml:space="preserve"> PAGEREF _Toc68548168 \h </w:instrText>
            </w:r>
            <w:r w:rsidR="00F359A5">
              <w:rPr>
                <w:webHidden/>
              </w:rPr>
            </w:r>
            <w:r w:rsidR="00F359A5">
              <w:rPr>
                <w:webHidden/>
              </w:rPr>
              <w:fldChar w:fldCharType="separate"/>
            </w:r>
            <w:r w:rsidR="001771C7">
              <w:rPr>
                <w:webHidden/>
              </w:rPr>
              <w:t>3</w:t>
            </w:r>
            <w:r w:rsidR="00F359A5">
              <w:rPr>
                <w:webHidden/>
              </w:rPr>
              <w:fldChar w:fldCharType="end"/>
            </w:r>
          </w:hyperlink>
        </w:p>
        <w:p w14:paraId="60368BF8" w14:textId="60896635" w:rsidR="00F359A5" w:rsidRDefault="00F359A5">
          <w:pPr>
            <w:pStyle w:val="TM1"/>
            <w:tabs>
              <w:tab w:val="left" w:pos="440"/>
            </w:tabs>
            <w:rPr>
              <w:rFonts w:asciiTheme="minorHAnsi" w:eastAsiaTheme="minorEastAsia" w:hAnsiTheme="minorHAnsi"/>
              <w:i w:val="0"/>
              <w:iCs w:val="0"/>
              <w:sz w:val="22"/>
              <w:lang w:eastAsia="fr-FR"/>
            </w:rPr>
          </w:pPr>
          <w:hyperlink w:anchor="_Toc68548169" w:history="1">
            <w:r w:rsidRPr="00A80147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/>
                <w:i w:val="0"/>
                <w:iCs w:val="0"/>
                <w:sz w:val="22"/>
                <w:lang w:eastAsia="fr-FR"/>
              </w:rPr>
              <w:tab/>
            </w:r>
            <w:r w:rsidRPr="00A80147">
              <w:rPr>
                <w:rStyle w:val="Lienhypertexte"/>
              </w:rPr>
              <w:t>Proposition de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_Toc68548169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771C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2B6028" w14:textId="27A49E95" w:rsidR="002C41CA" w:rsidRDefault="00387132" w:rsidP="00465ADC">
          <w:pPr>
            <w:jc w:val="both"/>
          </w:pPr>
          <w:r>
            <w:fldChar w:fldCharType="end"/>
          </w:r>
        </w:p>
      </w:sdtContent>
    </w:sdt>
    <w:p w14:paraId="0737D091" w14:textId="77777777" w:rsidR="00F359A5" w:rsidRPr="00F359A5" w:rsidRDefault="00212880" w:rsidP="00F359A5">
      <w:bookmarkStart w:id="1" w:name="_Toc58696507"/>
      <w:bookmarkStart w:id="2" w:name="_Toc58018705"/>
      <w:bookmarkStart w:id="3" w:name="_Toc58018812"/>
      <w:r w:rsidRPr="00F359A5">
        <w:br w:type="page"/>
      </w:r>
      <w:bookmarkEnd w:id="1"/>
      <w:bookmarkEnd w:id="2"/>
      <w:bookmarkEnd w:id="3"/>
    </w:p>
    <w:p w14:paraId="6E14D48A" w14:textId="5BD14B04" w:rsidR="00212880" w:rsidRDefault="006542C7" w:rsidP="00F359A5">
      <w:pPr>
        <w:pStyle w:val="Titre1"/>
      </w:pPr>
      <w:bookmarkStart w:id="4" w:name="_Toc68548168"/>
      <w:r>
        <w:lastRenderedPageBreak/>
        <w:t>Analyse des besoins</w:t>
      </w:r>
      <w:bookmarkEnd w:id="4"/>
    </w:p>
    <w:p w14:paraId="2F548715" w14:textId="2EC20F37" w:rsidR="006542C7" w:rsidRDefault="00E426E8" w:rsidP="006542C7">
      <w:r>
        <w:t xml:space="preserve">L’entreprise </w:t>
      </w:r>
      <w:proofErr w:type="spellStart"/>
      <w:r>
        <w:t>Netway</w:t>
      </w:r>
      <w:proofErr w:type="spellEnd"/>
      <w:r>
        <w:t xml:space="preserve"> souhaite développer ses propres </w:t>
      </w:r>
      <w:r w:rsidR="00765196">
        <w:t xml:space="preserve">outils et </w:t>
      </w:r>
      <w:r w:rsidR="00037EF1">
        <w:t>solutions de sécurité</w:t>
      </w:r>
      <w:r w:rsidR="00906236">
        <w:t xml:space="preserve"> personnalisés</w:t>
      </w:r>
      <w:r w:rsidR="006E7506">
        <w:t xml:space="preserve">. </w:t>
      </w:r>
    </w:p>
    <w:p w14:paraId="18801A98" w14:textId="320C91B0" w:rsidR="00B60CDE" w:rsidRDefault="00B60CDE" w:rsidP="006542C7">
      <w:r>
        <w:t>Voici la liste des besoins</w:t>
      </w:r>
      <w:r w:rsidR="00191F21">
        <w:t> :</w:t>
      </w:r>
    </w:p>
    <w:p w14:paraId="0BDF7C93" w14:textId="357B513D" w:rsidR="00191F21" w:rsidRDefault="00191F21" w:rsidP="00191F21">
      <w:pPr>
        <w:pStyle w:val="Paragraphedeliste"/>
        <w:numPr>
          <w:ilvl w:val="0"/>
          <w:numId w:val="22"/>
        </w:numPr>
      </w:pPr>
      <w:r>
        <w:t xml:space="preserve">Il faut </w:t>
      </w:r>
      <w:r w:rsidR="00F83811">
        <w:t>assurer la dispon</w:t>
      </w:r>
      <w:r w:rsidR="00856D41">
        <w:t>i</w:t>
      </w:r>
      <w:r w:rsidR="00F83811">
        <w:t xml:space="preserve">bilité </w:t>
      </w:r>
      <w:r w:rsidR="00856D41">
        <w:t xml:space="preserve">des services </w:t>
      </w:r>
      <w:r w:rsidR="00704173">
        <w:t xml:space="preserve">(FTP, </w:t>
      </w:r>
      <w:r w:rsidR="000D73B3">
        <w:t xml:space="preserve">base de données utilisateurs) </w:t>
      </w:r>
      <w:r w:rsidR="00856D41">
        <w:t>de la société</w:t>
      </w:r>
      <w:r w:rsidR="00D25ECF">
        <w:t xml:space="preserve"> avec </w:t>
      </w:r>
      <w:r w:rsidR="00593B75">
        <w:t>les contraintes demandées.</w:t>
      </w:r>
    </w:p>
    <w:p w14:paraId="7AA0A22D" w14:textId="308A7201" w:rsidR="00593B75" w:rsidRDefault="00990DF5" w:rsidP="00191F21">
      <w:pPr>
        <w:pStyle w:val="Paragraphedeliste"/>
        <w:numPr>
          <w:ilvl w:val="0"/>
          <w:numId w:val="22"/>
        </w:numPr>
      </w:pPr>
      <w:r>
        <w:t>Mettre</w:t>
      </w:r>
      <w:r w:rsidR="0011034D">
        <w:t xml:space="preserve"> en place un </w:t>
      </w:r>
      <w:r w:rsidR="00C24A59">
        <w:t>outil de</w:t>
      </w:r>
      <w:r w:rsidR="0011034D">
        <w:t xml:space="preserve"> gestion des utilisateurs</w:t>
      </w:r>
      <w:r w:rsidR="0055372F">
        <w:t xml:space="preserve"> avec </w:t>
      </w:r>
      <w:r w:rsidR="00423E31">
        <w:t xml:space="preserve">la sécurité des comptes. </w:t>
      </w:r>
      <w:r w:rsidR="00054437">
        <w:t>Inclure les fonctions de modifications</w:t>
      </w:r>
      <w:r w:rsidR="00C24A59">
        <w:t xml:space="preserve"> et consultation.</w:t>
      </w:r>
    </w:p>
    <w:p w14:paraId="4080E3C6" w14:textId="004B9BDA" w:rsidR="001B548E" w:rsidRDefault="00AF64CA" w:rsidP="00191F21">
      <w:pPr>
        <w:pStyle w:val="Paragraphedeliste"/>
        <w:numPr>
          <w:ilvl w:val="0"/>
          <w:numId w:val="22"/>
        </w:numPr>
      </w:pPr>
      <w:r>
        <w:t>Outil d</w:t>
      </w:r>
      <w:r w:rsidR="00BB346F">
        <w:t xml:space="preserve">’identification des types d’attaques </w:t>
      </w:r>
      <w:r w:rsidR="009F0CF7">
        <w:t xml:space="preserve">avec un scan de ports quotidien sur les </w:t>
      </w:r>
      <w:r w:rsidR="00C771C4">
        <w:t>serveurs avec journalisation.</w:t>
      </w:r>
      <w:r w:rsidR="00A3598F">
        <w:t xml:space="preserve"> </w:t>
      </w:r>
      <w:r w:rsidR="00E40009">
        <w:t>Ajout de fonction de simulation d’attaque par brut force</w:t>
      </w:r>
      <w:r w:rsidR="00E8695C">
        <w:t xml:space="preserve">. </w:t>
      </w:r>
    </w:p>
    <w:p w14:paraId="4752BA1E" w14:textId="77777777" w:rsidR="00002840" w:rsidRDefault="005E5A3F" w:rsidP="00191F21">
      <w:pPr>
        <w:pStyle w:val="Paragraphedeliste"/>
        <w:numPr>
          <w:ilvl w:val="0"/>
          <w:numId w:val="22"/>
        </w:numPr>
      </w:pPr>
      <w:r>
        <w:t xml:space="preserve">Test de débit, </w:t>
      </w:r>
      <w:r w:rsidR="00386281">
        <w:t xml:space="preserve">export </w:t>
      </w:r>
      <w:r w:rsidR="00042BB4">
        <w:t>d’information</w:t>
      </w:r>
      <w:r w:rsidR="00275110">
        <w:t>s</w:t>
      </w:r>
      <w:r w:rsidR="00042BB4">
        <w:t xml:space="preserve"> d’annuaire</w:t>
      </w:r>
      <w:r w:rsidR="00275110">
        <w:t xml:space="preserve"> AD pour la sécurité.</w:t>
      </w:r>
    </w:p>
    <w:p w14:paraId="798023DF" w14:textId="671EB57B" w:rsidR="00C771C4" w:rsidRDefault="008B3205" w:rsidP="00191F21">
      <w:pPr>
        <w:pStyle w:val="Paragraphedeliste"/>
        <w:numPr>
          <w:ilvl w:val="0"/>
          <w:numId w:val="22"/>
        </w:numPr>
      </w:pPr>
      <w:r>
        <w:t>Fournir des infrastructures clef en main support</w:t>
      </w:r>
      <w:r w:rsidR="0024718D">
        <w:t>ant</w:t>
      </w:r>
      <w:r>
        <w:t xml:space="preserve"> les outils de supervision et gestion des identités.</w:t>
      </w:r>
    </w:p>
    <w:p w14:paraId="408B5EEA" w14:textId="7991D4FA" w:rsidR="006542C7" w:rsidRDefault="0062107C" w:rsidP="006542C7">
      <w:pPr>
        <w:pStyle w:val="Titre1"/>
      </w:pPr>
      <w:bookmarkStart w:id="5" w:name="_Toc68548169"/>
      <w:r>
        <w:t>Proposition de solution</w:t>
      </w:r>
      <w:bookmarkEnd w:id="5"/>
    </w:p>
    <w:p w14:paraId="513A8D82" w14:textId="3011E4B4" w:rsidR="00416A4F" w:rsidRDefault="008F3C25" w:rsidP="00416A4F">
      <w:r>
        <w:t xml:space="preserve">Voici les différentes propositions </w:t>
      </w:r>
      <w:r w:rsidR="00D551F5">
        <w:t>par rapport à l’analyse des besoins.</w:t>
      </w:r>
    </w:p>
    <w:p w14:paraId="57CAE31B" w14:textId="5938C164" w:rsidR="00197A06" w:rsidRDefault="00197A06" w:rsidP="00416A4F">
      <w:r>
        <w:t>Chacune des solutions sera distincts des autres</w:t>
      </w:r>
      <w:r w:rsidR="00E4605F">
        <w:t xml:space="preserve"> dans des fichiers différents. </w:t>
      </w:r>
    </w:p>
    <w:p w14:paraId="4F495A26" w14:textId="13B3FC79" w:rsidR="00D551F5" w:rsidRDefault="00E4605F" w:rsidP="00D551F5">
      <w:pPr>
        <w:pStyle w:val="Paragraphedeliste"/>
        <w:numPr>
          <w:ilvl w:val="0"/>
          <w:numId w:val="26"/>
        </w:numPr>
      </w:pPr>
      <w:r>
        <w:t>Mise en place d’un ping automatique</w:t>
      </w:r>
      <w:r w:rsidR="00EF7A06">
        <w:t xml:space="preserve"> pour </w:t>
      </w:r>
      <w:r w:rsidR="001E2AE5">
        <w:t>surveiller</w:t>
      </w:r>
      <w:r w:rsidR="00EF7A06">
        <w:t xml:space="preserve"> la disponibilité des services. </w:t>
      </w:r>
      <w:r w:rsidR="00B028CD">
        <w:t xml:space="preserve">Utilisation des </w:t>
      </w:r>
      <w:r w:rsidR="001B3DAD">
        <w:t xml:space="preserve">modules platform &amp; </w:t>
      </w:r>
      <w:proofErr w:type="spellStart"/>
      <w:r w:rsidR="001B3DAD">
        <w:t>subprocess</w:t>
      </w:r>
      <w:proofErr w:type="spellEnd"/>
      <w:r w:rsidR="00D03081">
        <w:t xml:space="preserve"> avec </w:t>
      </w:r>
      <w:r w:rsidR="00AE4599">
        <w:t>un retour</w:t>
      </w:r>
      <w:r w:rsidR="00D03081">
        <w:t xml:space="preserve"> </w:t>
      </w:r>
      <w:r w:rsidR="00AE4599">
        <w:t>du ping en CLI.</w:t>
      </w:r>
    </w:p>
    <w:p w14:paraId="7355F5EF" w14:textId="06A868AC" w:rsidR="00D551F5" w:rsidRDefault="00E25CA2" w:rsidP="00D551F5">
      <w:pPr>
        <w:pStyle w:val="Paragraphedeliste"/>
        <w:numPr>
          <w:ilvl w:val="0"/>
          <w:numId w:val="26"/>
        </w:numPr>
      </w:pPr>
      <w:r>
        <w:t>Script python prenant les accès Administrateurs de l’AD avec des fonctions de créations, modifications d’utilisateur</w:t>
      </w:r>
      <w:r w:rsidR="00C070D0">
        <w:t xml:space="preserve"> en </w:t>
      </w:r>
      <w:r w:rsidR="00BD0634">
        <w:t>GUI</w:t>
      </w:r>
      <w:r w:rsidR="00C070D0">
        <w:t xml:space="preserve"> à l’aide de socket. </w:t>
      </w:r>
      <w:r w:rsidR="00BD0634">
        <w:t xml:space="preserve">On utilisera le module </w:t>
      </w:r>
      <w:proofErr w:type="spellStart"/>
      <w:r w:rsidR="002B481E">
        <w:t>tkinter</w:t>
      </w:r>
      <w:proofErr w:type="spellEnd"/>
      <w:r w:rsidR="002B481E">
        <w:t xml:space="preserve"> pour l’interface graphique. </w:t>
      </w:r>
    </w:p>
    <w:p w14:paraId="568A9BDF" w14:textId="7110D8A9" w:rsidR="002B481E" w:rsidRDefault="00FC0FF2" w:rsidP="00D551F5">
      <w:pPr>
        <w:pStyle w:val="Paragraphedeliste"/>
        <w:numPr>
          <w:ilvl w:val="0"/>
          <w:numId w:val="26"/>
        </w:numPr>
      </w:pPr>
      <w:r>
        <w:t xml:space="preserve">Script automatique </w:t>
      </w:r>
      <w:r w:rsidR="008F33E9">
        <w:t>qui analyse les ports</w:t>
      </w:r>
      <w:r w:rsidR="00FD1EA4">
        <w:t xml:space="preserve"> selon </w:t>
      </w:r>
      <w:r w:rsidR="006B3D81">
        <w:t>une étendue</w:t>
      </w:r>
      <w:r w:rsidR="000E42F5">
        <w:t xml:space="preserve">. </w:t>
      </w:r>
      <w:r w:rsidR="00880B02">
        <w:t xml:space="preserve">On utilisera </w:t>
      </w:r>
      <w:r w:rsidR="00B97C41">
        <w:t xml:space="preserve">les module socket, </w:t>
      </w:r>
      <w:proofErr w:type="spellStart"/>
      <w:r w:rsidR="00B97C41">
        <w:t>subprocess</w:t>
      </w:r>
      <w:proofErr w:type="spellEnd"/>
      <w:r w:rsidR="00B97C41">
        <w:t xml:space="preserve"> et </w:t>
      </w:r>
      <w:proofErr w:type="spellStart"/>
      <w:r w:rsidR="00B97C41">
        <w:t>sys</w:t>
      </w:r>
      <w:proofErr w:type="spellEnd"/>
      <w:r w:rsidR="00B97C41">
        <w:t>.</w:t>
      </w:r>
    </w:p>
    <w:p w14:paraId="51078FBD" w14:textId="61BFB514" w:rsidR="004766F7" w:rsidRDefault="00597965" w:rsidP="00D551F5">
      <w:pPr>
        <w:pStyle w:val="Paragraphedeliste"/>
        <w:numPr>
          <w:ilvl w:val="0"/>
          <w:numId w:val="26"/>
        </w:numPr>
      </w:pPr>
      <w:r>
        <w:lastRenderedPageBreak/>
        <w:t>Script</w:t>
      </w:r>
      <w:r w:rsidR="00770F0A">
        <w:t xml:space="preserve"> testant la sécurité</w:t>
      </w:r>
      <w:r w:rsidR="00465AA6">
        <w:t xml:space="preserve"> des mots de passes utilisés</w:t>
      </w:r>
      <w:r w:rsidR="00BC3AA3">
        <w:t xml:space="preserve"> grâce à des dictionnaires de mots de pass</w:t>
      </w:r>
      <w:r w:rsidR="00721568">
        <w:t xml:space="preserve">e sous forme de fichier txt. </w:t>
      </w:r>
    </w:p>
    <w:p w14:paraId="333AF581" w14:textId="7D6A33E5" w:rsidR="00B97C41" w:rsidRDefault="00AD2B06" w:rsidP="00721568">
      <w:pPr>
        <w:pStyle w:val="Paragraphedeliste"/>
        <w:numPr>
          <w:ilvl w:val="0"/>
          <w:numId w:val="26"/>
        </w:numPr>
      </w:pPr>
      <w:r>
        <w:t xml:space="preserve">Mise en place d’une infrastructure </w:t>
      </w:r>
      <w:r w:rsidR="008602B0">
        <w:t xml:space="preserve">réseau </w:t>
      </w:r>
      <w:r w:rsidR="00D518A5">
        <w:t xml:space="preserve">sous </w:t>
      </w:r>
      <w:proofErr w:type="spellStart"/>
      <w:r w:rsidR="00D518A5">
        <w:t>packet</w:t>
      </w:r>
      <w:proofErr w:type="spellEnd"/>
      <w:r w:rsidR="00D518A5">
        <w:t xml:space="preserve"> tracer</w:t>
      </w:r>
      <w:r w:rsidR="00E61A2A">
        <w:t xml:space="preserve"> incluant </w:t>
      </w:r>
      <w:r w:rsidR="0031037B">
        <w:t>les différents services</w:t>
      </w:r>
      <w:r w:rsidR="00E61A2A">
        <w:t xml:space="preserve">. </w:t>
      </w:r>
    </w:p>
    <w:sectPr w:rsidR="00B97C41" w:rsidSect="002A2B63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08D37" w14:textId="77777777" w:rsidR="000A24B0" w:rsidRDefault="000A24B0" w:rsidP="00115D5B">
      <w:pPr>
        <w:spacing w:line="240" w:lineRule="auto"/>
      </w:pPr>
      <w:r>
        <w:separator/>
      </w:r>
    </w:p>
  </w:endnote>
  <w:endnote w:type="continuationSeparator" w:id="0">
    <w:p w14:paraId="28C7F773" w14:textId="77777777" w:rsidR="000A24B0" w:rsidRDefault="000A24B0" w:rsidP="00115D5B">
      <w:pPr>
        <w:spacing w:line="240" w:lineRule="auto"/>
      </w:pPr>
      <w:r>
        <w:continuationSeparator/>
      </w:r>
    </w:p>
  </w:endnote>
  <w:endnote w:type="continuationNotice" w:id="1">
    <w:p w14:paraId="588F7178" w14:textId="77777777" w:rsidR="000A24B0" w:rsidRDefault="000A24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5D6D" w14:textId="77777777" w:rsidR="00B22525" w:rsidRDefault="00387132" w:rsidP="008A6D59">
    <w:pPr>
      <w:pStyle w:val="Pieddepage"/>
      <w:tabs>
        <w:tab w:val="clear" w:pos="9072"/>
        <w:tab w:val="right" w:pos="9026"/>
      </w:tabs>
      <w:jc w:val="right"/>
      <w:rPr>
        <w:noProof/>
        <w:color w:val="4472C4" w:themeColor="accent1"/>
      </w:rPr>
    </w:pPr>
    <w:r>
      <w:rPr>
        <w:noProof/>
        <w:color w:val="4472C4" w:themeColor="accent1"/>
      </w:rPr>
      <w:pict w14:anchorId="025C7B02">
        <v:rect id="_x0000_i1026" style="width:451.3pt;height:1pt" o:hralign="center" o:hrstd="t" o:hrnoshade="t" o:hr="t" fillcolor="#4472c4 [3204]" stroked="f"/>
      </w:pict>
    </w:r>
  </w:p>
  <w:p w14:paraId="2D94E435" w14:textId="77777777" w:rsidR="00123544" w:rsidRDefault="00B22525" w:rsidP="00B22525">
    <w:pPr>
      <w:pStyle w:val="Pieddepage"/>
      <w:tabs>
        <w:tab w:val="clear" w:pos="9072"/>
        <w:tab w:val="right" w:pos="9026"/>
      </w:tabs>
    </w:pPr>
    <w:r>
      <w:rPr>
        <w:color w:val="4472C4" w:themeColor="accent1"/>
      </w:rPr>
      <w:tab/>
    </w:r>
    <w:r w:rsidR="002A72E3">
      <w:rPr>
        <w:noProof/>
        <w:color w:val="4472C4" w:themeColor="accent1"/>
      </w:rPr>
      <w:drawing>
        <wp:inline distT="0" distB="0" distL="0" distR="0" wp14:anchorId="30E7A11E" wp14:editId="411CC7E1">
          <wp:extent cx="438912" cy="276973"/>
          <wp:effectExtent l="0" t="0" r="0" b="889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2D89">
      <w:rPr>
        <w:color w:val="4472C4" w:themeColor="accent1"/>
      </w:rPr>
      <w:tab/>
    </w:r>
    <w:sdt>
      <w:sdtPr>
        <w:id w:val="-102440515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50A71FCA" w:rsidRPr="00806C84">
              <w:rPr>
                <w:color w:val="ED7D31" w:themeColor="accent2"/>
              </w:rPr>
              <w:t xml:space="preserve">Page </w:t>
            </w:r>
            <w:r w:rsidR="00392D89" w:rsidRPr="5A410205">
              <w:rPr>
                <w:b/>
                <w:bCs/>
                <w:color w:val="ED7D31" w:themeColor="accent2"/>
              </w:rPr>
              <w:fldChar w:fldCharType="begin"/>
            </w:r>
            <w:r w:rsidR="00392D89" w:rsidRPr="00806C84">
              <w:rPr>
                <w:b/>
                <w:bCs/>
                <w:color w:val="ED7D31" w:themeColor="accent2"/>
              </w:rPr>
              <w:instrText>PAGE</w:instrText>
            </w:r>
            <w:r w:rsidR="00392D89" w:rsidRPr="5A410205">
              <w:rPr>
                <w:b/>
                <w:bCs/>
                <w:color w:val="ED7D31" w:themeColor="accent2"/>
              </w:rPr>
              <w:fldChar w:fldCharType="separate"/>
            </w:r>
            <w:r w:rsidR="50A71FCA" w:rsidRPr="5A410205">
              <w:rPr>
                <w:b/>
                <w:bCs/>
                <w:color w:val="ED7D31" w:themeColor="accent2"/>
              </w:rPr>
              <w:t>2</w:t>
            </w:r>
            <w:r w:rsidR="00392D89" w:rsidRPr="5A410205">
              <w:rPr>
                <w:b/>
                <w:bCs/>
                <w:color w:val="ED7D31" w:themeColor="accent2"/>
              </w:rPr>
              <w:fldChar w:fldCharType="end"/>
            </w:r>
            <w:r w:rsidR="50A71FCA" w:rsidRPr="00806C84">
              <w:rPr>
                <w:color w:val="ED7D31" w:themeColor="accent2"/>
              </w:rPr>
              <w:t xml:space="preserve"> sur </w:t>
            </w:r>
            <w:r w:rsidR="00392D89" w:rsidRPr="5A410205">
              <w:rPr>
                <w:b/>
                <w:bCs/>
                <w:color w:val="ED7D31" w:themeColor="accent2"/>
              </w:rPr>
              <w:fldChar w:fldCharType="begin"/>
            </w:r>
            <w:r w:rsidR="00392D89" w:rsidRPr="00806C84">
              <w:rPr>
                <w:b/>
                <w:bCs/>
                <w:color w:val="ED7D31" w:themeColor="accent2"/>
              </w:rPr>
              <w:instrText>NUMPAGES</w:instrText>
            </w:r>
            <w:r w:rsidR="00392D89" w:rsidRPr="5A410205">
              <w:rPr>
                <w:b/>
                <w:bCs/>
                <w:color w:val="ED7D31" w:themeColor="accent2"/>
              </w:rPr>
              <w:fldChar w:fldCharType="separate"/>
            </w:r>
            <w:r w:rsidR="50A71FCA" w:rsidRPr="5A410205">
              <w:rPr>
                <w:b/>
                <w:bCs/>
                <w:color w:val="ED7D31" w:themeColor="accent2"/>
              </w:rPr>
              <w:t>11</w:t>
            </w:r>
            <w:r w:rsidR="00392D89" w:rsidRPr="5A410205">
              <w:rPr>
                <w:b/>
                <w:bCs/>
                <w:color w:val="ED7D31" w:themeColor="accent2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29E55" w14:textId="77777777" w:rsidR="00B22525" w:rsidRDefault="00387132" w:rsidP="00B22525">
    <w:pPr>
      <w:pStyle w:val="Pieddepage"/>
      <w:jc w:val="center"/>
      <w:rPr>
        <w:noProof/>
        <w:color w:val="4472C4" w:themeColor="accent1"/>
      </w:rPr>
    </w:pPr>
    <w:r>
      <w:rPr>
        <w:noProof/>
        <w:color w:val="4472C4" w:themeColor="accent1"/>
      </w:rPr>
      <w:pict w14:anchorId="082CD444">
        <v:rect id="_x0000_i1027" style="width:451.3pt;height:1pt" o:hralign="center" o:hrstd="t" o:hrnoshade="t" o:hr="t" fillcolor="#4472c4 [3204]" stroked="f"/>
      </w:pict>
    </w:r>
  </w:p>
  <w:p w14:paraId="2600FF0B" w14:textId="77777777" w:rsidR="001F42B0" w:rsidRDefault="001F42B0" w:rsidP="00661282">
    <w:pPr>
      <w:pStyle w:val="Pieddepage"/>
      <w:jc w:val="center"/>
    </w:pPr>
    <w:r>
      <w:rPr>
        <w:noProof/>
        <w:color w:val="4472C4" w:themeColor="accent1"/>
      </w:rPr>
      <w:drawing>
        <wp:inline distT="0" distB="0" distL="0" distR="0" wp14:anchorId="3AD7D9CB" wp14:editId="05CB1738">
          <wp:extent cx="438912" cy="276973"/>
          <wp:effectExtent l="0" t="0" r="0" b="889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96BD" w14:textId="77777777" w:rsidR="000A24B0" w:rsidRDefault="000A24B0" w:rsidP="00115D5B">
      <w:pPr>
        <w:spacing w:line="240" w:lineRule="auto"/>
      </w:pPr>
      <w:r>
        <w:separator/>
      </w:r>
    </w:p>
  </w:footnote>
  <w:footnote w:type="continuationSeparator" w:id="0">
    <w:p w14:paraId="08C5F3F3" w14:textId="77777777" w:rsidR="000A24B0" w:rsidRDefault="000A24B0" w:rsidP="00115D5B">
      <w:pPr>
        <w:spacing w:line="240" w:lineRule="auto"/>
      </w:pPr>
      <w:r>
        <w:continuationSeparator/>
      </w:r>
    </w:p>
  </w:footnote>
  <w:footnote w:type="continuationNotice" w:id="1">
    <w:p w14:paraId="1C1F0668" w14:textId="77777777" w:rsidR="000A24B0" w:rsidRDefault="000A24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90287" w14:textId="77777777" w:rsidR="00B46C64" w:rsidRDefault="002A6240" w:rsidP="009E24E1">
    <w:pPr>
      <w:pStyle w:val="En-tte"/>
      <w:tabs>
        <w:tab w:val="clear" w:pos="9072"/>
      </w:tabs>
    </w:pPr>
    <w:r>
      <w:rPr>
        <w:noProof/>
        <w:color w:val="4472C4" w:themeColor="accent1"/>
      </w:rPr>
      <w:tab/>
    </w:r>
    <w:r>
      <w:rPr>
        <w:noProof/>
      </w:rPr>
      <w:drawing>
        <wp:inline distT="0" distB="0" distL="0" distR="0" wp14:anchorId="2B87A17B" wp14:editId="0D4ABD5C">
          <wp:extent cx="733425" cy="389050"/>
          <wp:effectExtent l="0" t="0" r="0" b="0"/>
          <wp:docPr id="16" name="Picture 2691295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12957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7564" cy="412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87132">
      <w:rPr>
        <w:noProof/>
        <w:color w:val="4472C4" w:themeColor="accent1"/>
      </w:rPr>
      <w:pict w14:anchorId="074F2574">
        <v:rect id="_x0000_i1025" style="width:451.3pt;height:1pt" o:hralign="center" o:hrstd="t" o:hrnoshade="t" o:hr="t" fillcolor="#4472c4 [32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2482"/>
    <w:multiLevelType w:val="hybridMultilevel"/>
    <w:tmpl w:val="A7064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1EF1"/>
    <w:multiLevelType w:val="hybridMultilevel"/>
    <w:tmpl w:val="AD24B1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225B"/>
    <w:multiLevelType w:val="hybridMultilevel"/>
    <w:tmpl w:val="8544E77A"/>
    <w:lvl w:ilvl="0" w:tplc="D166AF4E">
      <w:start w:val="1"/>
      <w:numFmt w:val="decimal"/>
      <w:lvlText w:val="%1."/>
      <w:lvlJc w:val="left"/>
      <w:pPr>
        <w:ind w:left="720" w:hanging="360"/>
      </w:pPr>
    </w:lvl>
    <w:lvl w:ilvl="1" w:tplc="F2B6C2A8">
      <w:start w:val="1"/>
      <w:numFmt w:val="decimal"/>
      <w:lvlText w:val="%2)"/>
      <w:lvlJc w:val="left"/>
      <w:pPr>
        <w:ind w:left="1440" w:hanging="360"/>
      </w:pPr>
    </w:lvl>
    <w:lvl w:ilvl="2" w:tplc="19367896">
      <w:start w:val="1"/>
      <w:numFmt w:val="lowerRoman"/>
      <w:lvlText w:val="%3."/>
      <w:lvlJc w:val="right"/>
      <w:pPr>
        <w:ind w:left="2160" w:hanging="180"/>
      </w:pPr>
    </w:lvl>
    <w:lvl w:ilvl="3" w:tplc="7F96420C">
      <w:start w:val="1"/>
      <w:numFmt w:val="decimal"/>
      <w:lvlText w:val="%4."/>
      <w:lvlJc w:val="left"/>
      <w:pPr>
        <w:ind w:left="2880" w:hanging="360"/>
      </w:pPr>
    </w:lvl>
    <w:lvl w:ilvl="4" w:tplc="50A0647E">
      <w:start w:val="1"/>
      <w:numFmt w:val="lowerLetter"/>
      <w:lvlText w:val="%5."/>
      <w:lvlJc w:val="left"/>
      <w:pPr>
        <w:ind w:left="3600" w:hanging="360"/>
      </w:pPr>
    </w:lvl>
    <w:lvl w:ilvl="5" w:tplc="9DB23C12">
      <w:start w:val="1"/>
      <w:numFmt w:val="lowerRoman"/>
      <w:lvlText w:val="%6."/>
      <w:lvlJc w:val="right"/>
      <w:pPr>
        <w:ind w:left="4320" w:hanging="180"/>
      </w:pPr>
    </w:lvl>
    <w:lvl w:ilvl="6" w:tplc="F876930A">
      <w:start w:val="1"/>
      <w:numFmt w:val="decimal"/>
      <w:lvlText w:val="%7."/>
      <w:lvlJc w:val="left"/>
      <w:pPr>
        <w:ind w:left="5040" w:hanging="360"/>
      </w:pPr>
    </w:lvl>
    <w:lvl w:ilvl="7" w:tplc="85F44F8C">
      <w:start w:val="1"/>
      <w:numFmt w:val="lowerLetter"/>
      <w:lvlText w:val="%8."/>
      <w:lvlJc w:val="left"/>
      <w:pPr>
        <w:ind w:left="5760" w:hanging="360"/>
      </w:pPr>
    </w:lvl>
    <w:lvl w:ilvl="8" w:tplc="160633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A7240"/>
    <w:multiLevelType w:val="hybridMultilevel"/>
    <w:tmpl w:val="AD24B1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26F8B"/>
    <w:multiLevelType w:val="hybridMultilevel"/>
    <w:tmpl w:val="0276B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AD1"/>
    <w:multiLevelType w:val="hybridMultilevel"/>
    <w:tmpl w:val="414A1A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D36EB"/>
    <w:multiLevelType w:val="hybridMultilevel"/>
    <w:tmpl w:val="11205B76"/>
    <w:lvl w:ilvl="0" w:tplc="745EC52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08FA"/>
    <w:multiLevelType w:val="hybridMultilevel"/>
    <w:tmpl w:val="1B30771C"/>
    <w:lvl w:ilvl="0" w:tplc="D21025E4">
      <w:start w:val="1"/>
      <w:numFmt w:val="decimal"/>
      <w:lvlText w:val="%1."/>
      <w:lvlJc w:val="left"/>
      <w:pPr>
        <w:ind w:left="720" w:hanging="360"/>
      </w:pPr>
    </w:lvl>
    <w:lvl w:ilvl="1" w:tplc="19DE9EA0">
      <w:start w:val="1"/>
      <w:numFmt w:val="lowerLetter"/>
      <w:lvlText w:val="%2."/>
      <w:lvlJc w:val="left"/>
      <w:pPr>
        <w:ind w:left="1440" w:hanging="360"/>
      </w:pPr>
    </w:lvl>
    <w:lvl w:ilvl="2" w:tplc="D49E373A">
      <w:start w:val="1"/>
      <w:numFmt w:val="lowerRoman"/>
      <w:lvlText w:val="%3."/>
      <w:lvlJc w:val="right"/>
      <w:pPr>
        <w:ind w:left="2160" w:hanging="180"/>
      </w:pPr>
    </w:lvl>
    <w:lvl w:ilvl="3" w:tplc="F6F0EA4A">
      <w:start w:val="1"/>
      <w:numFmt w:val="decimal"/>
      <w:lvlText w:val="%4."/>
      <w:lvlJc w:val="left"/>
      <w:pPr>
        <w:ind w:left="2880" w:hanging="360"/>
      </w:pPr>
    </w:lvl>
    <w:lvl w:ilvl="4" w:tplc="D78C9D88">
      <w:start w:val="1"/>
      <w:numFmt w:val="lowerLetter"/>
      <w:lvlText w:val="%5."/>
      <w:lvlJc w:val="left"/>
      <w:pPr>
        <w:ind w:left="3600" w:hanging="360"/>
      </w:pPr>
    </w:lvl>
    <w:lvl w:ilvl="5" w:tplc="E404EE88">
      <w:start w:val="1"/>
      <w:numFmt w:val="lowerRoman"/>
      <w:lvlText w:val="%6."/>
      <w:lvlJc w:val="right"/>
      <w:pPr>
        <w:ind w:left="4320" w:hanging="180"/>
      </w:pPr>
    </w:lvl>
    <w:lvl w:ilvl="6" w:tplc="61F2DA72">
      <w:start w:val="1"/>
      <w:numFmt w:val="decimal"/>
      <w:lvlText w:val="%7."/>
      <w:lvlJc w:val="left"/>
      <w:pPr>
        <w:ind w:left="5040" w:hanging="360"/>
      </w:pPr>
    </w:lvl>
    <w:lvl w:ilvl="7" w:tplc="DE1205B4">
      <w:start w:val="1"/>
      <w:numFmt w:val="lowerLetter"/>
      <w:lvlText w:val="%8."/>
      <w:lvlJc w:val="left"/>
      <w:pPr>
        <w:ind w:left="5760" w:hanging="360"/>
      </w:pPr>
    </w:lvl>
    <w:lvl w:ilvl="8" w:tplc="259E83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A6C78"/>
    <w:multiLevelType w:val="hybridMultilevel"/>
    <w:tmpl w:val="2AAC61BA"/>
    <w:lvl w:ilvl="0" w:tplc="745EC52A">
      <w:start w:val="1"/>
      <w:numFmt w:val="decimal"/>
      <w:lvlText w:val="%1."/>
      <w:lvlJc w:val="left"/>
      <w:pPr>
        <w:ind w:left="1077" w:hanging="360"/>
      </w:pPr>
    </w:lvl>
    <w:lvl w:ilvl="1" w:tplc="040C0019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5444BFF"/>
    <w:multiLevelType w:val="hybridMultilevel"/>
    <w:tmpl w:val="7A0EEC9E"/>
    <w:lvl w:ilvl="0" w:tplc="182A74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6D4E252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CA0E37FE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9D24FA6C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C7B05272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01AAF5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8890625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7B0A3C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AE64D7F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77626B7"/>
    <w:multiLevelType w:val="hybridMultilevel"/>
    <w:tmpl w:val="FFFFFFFF"/>
    <w:lvl w:ilvl="0" w:tplc="E048EA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DA5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84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07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4E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40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CF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CB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80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50902"/>
    <w:multiLevelType w:val="hybridMultilevel"/>
    <w:tmpl w:val="B448C720"/>
    <w:lvl w:ilvl="0" w:tplc="DEB097CA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303A5020"/>
    <w:multiLevelType w:val="hybridMultilevel"/>
    <w:tmpl w:val="60DEB634"/>
    <w:lvl w:ilvl="0" w:tplc="4188598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93837"/>
    <w:multiLevelType w:val="hybridMultilevel"/>
    <w:tmpl w:val="FFFFFFFF"/>
    <w:lvl w:ilvl="0" w:tplc="BE6013E2">
      <w:start w:val="1"/>
      <w:numFmt w:val="decimal"/>
      <w:lvlText w:val="%1."/>
      <w:lvlJc w:val="left"/>
      <w:pPr>
        <w:ind w:left="720" w:hanging="360"/>
      </w:pPr>
    </w:lvl>
    <w:lvl w:ilvl="1" w:tplc="215AF97E">
      <w:start w:val="1"/>
      <w:numFmt w:val="decimal"/>
      <w:lvlText w:val="%2)"/>
      <w:lvlJc w:val="left"/>
      <w:pPr>
        <w:ind w:left="1440" w:hanging="360"/>
      </w:pPr>
    </w:lvl>
    <w:lvl w:ilvl="2" w:tplc="036466CE">
      <w:start w:val="1"/>
      <w:numFmt w:val="lowerRoman"/>
      <w:lvlText w:val="%3."/>
      <w:lvlJc w:val="right"/>
      <w:pPr>
        <w:ind w:left="2160" w:hanging="180"/>
      </w:pPr>
    </w:lvl>
    <w:lvl w:ilvl="3" w:tplc="6DF82D90">
      <w:start w:val="1"/>
      <w:numFmt w:val="decimal"/>
      <w:lvlText w:val="%4."/>
      <w:lvlJc w:val="left"/>
      <w:pPr>
        <w:ind w:left="2880" w:hanging="360"/>
      </w:pPr>
    </w:lvl>
    <w:lvl w:ilvl="4" w:tplc="320A1E0C">
      <w:start w:val="1"/>
      <w:numFmt w:val="lowerLetter"/>
      <w:lvlText w:val="%5."/>
      <w:lvlJc w:val="left"/>
      <w:pPr>
        <w:ind w:left="3600" w:hanging="360"/>
      </w:pPr>
    </w:lvl>
    <w:lvl w:ilvl="5" w:tplc="F3CC7DFE">
      <w:start w:val="1"/>
      <w:numFmt w:val="lowerRoman"/>
      <w:lvlText w:val="%6."/>
      <w:lvlJc w:val="right"/>
      <w:pPr>
        <w:ind w:left="4320" w:hanging="180"/>
      </w:pPr>
    </w:lvl>
    <w:lvl w:ilvl="6" w:tplc="1EBA3E5C">
      <w:start w:val="1"/>
      <w:numFmt w:val="decimal"/>
      <w:lvlText w:val="%7."/>
      <w:lvlJc w:val="left"/>
      <w:pPr>
        <w:ind w:left="5040" w:hanging="360"/>
      </w:pPr>
    </w:lvl>
    <w:lvl w:ilvl="7" w:tplc="D258F628">
      <w:start w:val="1"/>
      <w:numFmt w:val="lowerLetter"/>
      <w:lvlText w:val="%8."/>
      <w:lvlJc w:val="left"/>
      <w:pPr>
        <w:ind w:left="5760" w:hanging="360"/>
      </w:pPr>
    </w:lvl>
    <w:lvl w:ilvl="8" w:tplc="0B66C0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703C9"/>
    <w:multiLevelType w:val="hybridMultilevel"/>
    <w:tmpl w:val="DFECDE32"/>
    <w:lvl w:ilvl="0" w:tplc="CA62C2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6AD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4C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A2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45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A9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D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26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C6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7D3E"/>
    <w:multiLevelType w:val="hybridMultilevel"/>
    <w:tmpl w:val="FFFFFFFF"/>
    <w:lvl w:ilvl="0" w:tplc="32541D2C">
      <w:start w:val="1"/>
      <w:numFmt w:val="decimal"/>
      <w:lvlText w:val="%1."/>
      <w:lvlJc w:val="left"/>
      <w:pPr>
        <w:ind w:left="720" w:hanging="360"/>
      </w:pPr>
    </w:lvl>
    <w:lvl w:ilvl="1" w:tplc="8648FC10">
      <w:start w:val="1"/>
      <w:numFmt w:val="lowerLetter"/>
      <w:lvlText w:val="%2."/>
      <w:lvlJc w:val="left"/>
      <w:pPr>
        <w:ind w:left="1440" w:hanging="360"/>
      </w:pPr>
    </w:lvl>
    <w:lvl w:ilvl="2" w:tplc="749E3D32">
      <w:start w:val="1"/>
      <w:numFmt w:val="lowerRoman"/>
      <w:lvlText w:val="%3."/>
      <w:lvlJc w:val="right"/>
      <w:pPr>
        <w:ind w:left="2160" w:hanging="180"/>
      </w:pPr>
    </w:lvl>
    <w:lvl w:ilvl="3" w:tplc="39FA75FA">
      <w:start w:val="1"/>
      <w:numFmt w:val="decimal"/>
      <w:lvlText w:val="%4."/>
      <w:lvlJc w:val="left"/>
      <w:pPr>
        <w:ind w:left="2880" w:hanging="360"/>
      </w:pPr>
    </w:lvl>
    <w:lvl w:ilvl="4" w:tplc="72FC97C0">
      <w:start w:val="1"/>
      <w:numFmt w:val="lowerLetter"/>
      <w:lvlText w:val="%5."/>
      <w:lvlJc w:val="left"/>
      <w:pPr>
        <w:ind w:left="3600" w:hanging="360"/>
      </w:pPr>
    </w:lvl>
    <w:lvl w:ilvl="5" w:tplc="4B3ED912">
      <w:start w:val="1"/>
      <w:numFmt w:val="lowerRoman"/>
      <w:lvlText w:val="%6."/>
      <w:lvlJc w:val="right"/>
      <w:pPr>
        <w:ind w:left="4320" w:hanging="180"/>
      </w:pPr>
    </w:lvl>
    <w:lvl w:ilvl="6" w:tplc="46BE53BC">
      <w:start w:val="1"/>
      <w:numFmt w:val="decimal"/>
      <w:lvlText w:val="%7."/>
      <w:lvlJc w:val="left"/>
      <w:pPr>
        <w:ind w:left="5040" w:hanging="360"/>
      </w:pPr>
    </w:lvl>
    <w:lvl w:ilvl="7" w:tplc="EAA2DC68">
      <w:start w:val="1"/>
      <w:numFmt w:val="lowerLetter"/>
      <w:lvlText w:val="%8."/>
      <w:lvlJc w:val="left"/>
      <w:pPr>
        <w:ind w:left="5760" w:hanging="360"/>
      </w:pPr>
    </w:lvl>
    <w:lvl w:ilvl="8" w:tplc="FCC01E0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3087A"/>
    <w:multiLevelType w:val="hybridMultilevel"/>
    <w:tmpl w:val="FFFFFFFF"/>
    <w:lvl w:ilvl="0" w:tplc="C222429A">
      <w:start w:val="1"/>
      <w:numFmt w:val="decimal"/>
      <w:lvlText w:val="%1."/>
      <w:lvlJc w:val="left"/>
      <w:pPr>
        <w:ind w:left="720" w:hanging="360"/>
      </w:pPr>
    </w:lvl>
    <w:lvl w:ilvl="1" w:tplc="5BFC4CBC">
      <w:start w:val="1"/>
      <w:numFmt w:val="lowerLetter"/>
      <w:lvlText w:val="%2."/>
      <w:lvlJc w:val="left"/>
      <w:pPr>
        <w:ind w:left="1440" w:hanging="360"/>
      </w:pPr>
    </w:lvl>
    <w:lvl w:ilvl="2" w:tplc="4B9E3B8E">
      <w:start w:val="1"/>
      <w:numFmt w:val="lowerRoman"/>
      <w:lvlText w:val="%3."/>
      <w:lvlJc w:val="right"/>
      <w:pPr>
        <w:ind w:left="2160" w:hanging="180"/>
      </w:pPr>
    </w:lvl>
    <w:lvl w:ilvl="3" w:tplc="0E2C24BA">
      <w:start w:val="1"/>
      <w:numFmt w:val="decimal"/>
      <w:lvlText w:val="%4."/>
      <w:lvlJc w:val="left"/>
      <w:pPr>
        <w:ind w:left="2880" w:hanging="360"/>
      </w:pPr>
    </w:lvl>
    <w:lvl w:ilvl="4" w:tplc="49B89B2A">
      <w:start w:val="1"/>
      <w:numFmt w:val="lowerLetter"/>
      <w:lvlText w:val="%5."/>
      <w:lvlJc w:val="left"/>
      <w:pPr>
        <w:ind w:left="3600" w:hanging="360"/>
      </w:pPr>
    </w:lvl>
    <w:lvl w:ilvl="5" w:tplc="40F8F3F4">
      <w:start w:val="1"/>
      <w:numFmt w:val="lowerRoman"/>
      <w:lvlText w:val="%6."/>
      <w:lvlJc w:val="right"/>
      <w:pPr>
        <w:ind w:left="4320" w:hanging="180"/>
      </w:pPr>
    </w:lvl>
    <w:lvl w:ilvl="6" w:tplc="89087664">
      <w:start w:val="1"/>
      <w:numFmt w:val="decimal"/>
      <w:lvlText w:val="%7."/>
      <w:lvlJc w:val="left"/>
      <w:pPr>
        <w:ind w:left="5040" w:hanging="360"/>
      </w:pPr>
    </w:lvl>
    <w:lvl w:ilvl="7" w:tplc="6ACCA8D2">
      <w:start w:val="1"/>
      <w:numFmt w:val="lowerLetter"/>
      <w:lvlText w:val="%8."/>
      <w:lvlJc w:val="left"/>
      <w:pPr>
        <w:ind w:left="5760" w:hanging="360"/>
      </w:pPr>
    </w:lvl>
    <w:lvl w:ilvl="8" w:tplc="2B20E8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41922"/>
    <w:multiLevelType w:val="hybridMultilevel"/>
    <w:tmpl w:val="7CB47D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7454EF"/>
    <w:multiLevelType w:val="hybridMultilevel"/>
    <w:tmpl w:val="2542C4D0"/>
    <w:lvl w:ilvl="0" w:tplc="D7C64FC6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078CC"/>
    <w:multiLevelType w:val="hybridMultilevel"/>
    <w:tmpl w:val="FFFFFFFF"/>
    <w:lvl w:ilvl="0" w:tplc="046A90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EA9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8B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2D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C1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44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43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0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43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84DC9"/>
    <w:multiLevelType w:val="hybridMultilevel"/>
    <w:tmpl w:val="FFFFFFFF"/>
    <w:lvl w:ilvl="0" w:tplc="D9C87B02">
      <w:start w:val="1"/>
      <w:numFmt w:val="decimal"/>
      <w:lvlText w:val="%1."/>
      <w:lvlJc w:val="left"/>
      <w:pPr>
        <w:ind w:left="720" w:hanging="360"/>
      </w:pPr>
    </w:lvl>
    <w:lvl w:ilvl="1" w:tplc="58005744">
      <w:start w:val="1"/>
      <w:numFmt w:val="decimal"/>
      <w:lvlText w:val="%2)"/>
      <w:lvlJc w:val="left"/>
      <w:pPr>
        <w:ind w:left="1440" w:hanging="360"/>
      </w:pPr>
    </w:lvl>
    <w:lvl w:ilvl="2" w:tplc="4C803D12">
      <w:start w:val="1"/>
      <w:numFmt w:val="lowerRoman"/>
      <w:lvlText w:val="%3."/>
      <w:lvlJc w:val="right"/>
      <w:pPr>
        <w:ind w:left="2160" w:hanging="180"/>
      </w:pPr>
    </w:lvl>
    <w:lvl w:ilvl="3" w:tplc="25B046F2">
      <w:start w:val="1"/>
      <w:numFmt w:val="decimal"/>
      <w:lvlText w:val="%4."/>
      <w:lvlJc w:val="left"/>
      <w:pPr>
        <w:ind w:left="2880" w:hanging="360"/>
      </w:pPr>
    </w:lvl>
    <w:lvl w:ilvl="4" w:tplc="498A8818">
      <w:start w:val="1"/>
      <w:numFmt w:val="lowerLetter"/>
      <w:lvlText w:val="%5."/>
      <w:lvlJc w:val="left"/>
      <w:pPr>
        <w:ind w:left="3600" w:hanging="360"/>
      </w:pPr>
    </w:lvl>
    <w:lvl w:ilvl="5" w:tplc="88D4D33A">
      <w:start w:val="1"/>
      <w:numFmt w:val="lowerRoman"/>
      <w:lvlText w:val="%6."/>
      <w:lvlJc w:val="right"/>
      <w:pPr>
        <w:ind w:left="4320" w:hanging="180"/>
      </w:pPr>
    </w:lvl>
    <w:lvl w:ilvl="6" w:tplc="19A40A3A">
      <w:start w:val="1"/>
      <w:numFmt w:val="decimal"/>
      <w:lvlText w:val="%7."/>
      <w:lvlJc w:val="left"/>
      <w:pPr>
        <w:ind w:left="5040" w:hanging="360"/>
      </w:pPr>
    </w:lvl>
    <w:lvl w:ilvl="7" w:tplc="A8FEA0C6">
      <w:start w:val="1"/>
      <w:numFmt w:val="lowerLetter"/>
      <w:lvlText w:val="%8."/>
      <w:lvlJc w:val="left"/>
      <w:pPr>
        <w:ind w:left="5760" w:hanging="360"/>
      </w:pPr>
    </w:lvl>
    <w:lvl w:ilvl="8" w:tplc="3DE4C8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5"/>
  </w:num>
  <w:num w:numId="5">
    <w:abstractNumId w:val="10"/>
  </w:num>
  <w:num w:numId="6">
    <w:abstractNumId w:val="13"/>
  </w:num>
  <w:num w:numId="7">
    <w:abstractNumId w:val="16"/>
  </w:num>
  <w:num w:numId="8">
    <w:abstractNumId w:val="19"/>
  </w:num>
  <w:num w:numId="9">
    <w:abstractNumId w:val="20"/>
  </w:num>
  <w:num w:numId="10">
    <w:abstractNumId w:val="12"/>
  </w:num>
  <w:num w:numId="11">
    <w:abstractNumId w:val="18"/>
  </w:num>
  <w:num w:numId="12">
    <w:abstractNumId w:val="9"/>
  </w:num>
  <w:num w:numId="13">
    <w:abstractNumId w:val="9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11"/>
  </w:num>
  <w:num w:numId="17">
    <w:abstractNumId w:val="17"/>
  </w:num>
  <w:num w:numId="18">
    <w:abstractNumId w:val="5"/>
  </w:num>
  <w:num w:numId="19">
    <w:abstractNumId w:val="0"/>
  </w:num>
  <w:num w:numId="20">
    <w:abstractNumId w:val="8"/>
    <w:lvlOverride w:ilvl="0">
      <w:startOverride w:val="1"/>
    </w:lvlOverride>
  </w:num>
  <w:num w:numId="21">
    <w:abstractNumId w:val="4"/>
  </w:num>
  <w:num w:numId="22">
    <w:abstractNumId w:val="3"/>
  </w:num>
  <w:num w:numId="23">
    <w:abstractNumId w:val="8"/>
    <w:lvlOverride w:ilvl="0">
      <w:startOverride w:val="1"/>
    </w:lvlOverride>
  </w:num>
  <w:num w:numId="24">
    <w:abstractNumId w:val="6"/>
  </w:num>
  <w:num w:numId="25">
    <w:abstractNumId w:val="6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47"/>
    <w:rsid w:val="00001675"/>
    <w:rsid w:val="00001A36"/>
    <w:rsid w:val="000020C0"/>
    <w:rsid w:val="00002840"/>
    <w:rsid w:val="00002B46"/>
    <w:rsid w:val="00003025"/>
    <w:rsid w:val="000034A4"/>
    <w:rsid w:val="00003628"/>
    <w:rsid w:val="0000377B"/>
    <w:rsid w:val="00003FE8"/>
    <w:rsid w:val="00004D3B"/>
    <w:rsid w:val="0000514E"/>
    <w:rsid w:val="00005708"/>
    <w:rsid w:val="000073BA"/>
    <w:rsid w:val="00007616"/>
    <w:rsid w:val="0000763F"/>
    <w:rsid w:val="00007DC2"/>
    <w:rsid w:val="000114CC"/>
    <w:rsid w:val="00011972"/>
    <w:rsid w:val="00012026"/>
    <w:rsid w:val="0001379D"/>
    <w:rsid w:val="0001389A"/>
    <w:rsid w:val="00013EA1"/>
    <w:rsid w:val="000158C8"/>
    <w:rsid w:val="00017EF5"/>
    <w:rsid w:val="00017FB5"/>
    <w:rsid w:val="000213AA"/>
    <w:rsid w:val="000216E8"/>
    <w:rsid w:val="00022814"/>
    <w:rsid w:val="00023143"/>
    <w:rsid w:val="00024022"/>
    <w:rsid w:val="0002580A"/>
    <w:rsid w:val="00025EDE"/>
    <w:rsid w:val="00026CC1"/>
    <w:rsid w:val="0002750D"/>
    <w:rsid w:val="00030388"/>
    <w:rsid w:val="0003113E"/>
    <w:rsid w:val="000318CD"/>
    <w:rsid w:val="00031C54"/>
    <w:rsid w:val="00032353"/>
    <w:rsid w:val="00032678"/>
    <w:rsid w:val="00032A79"/>
    <w:rsid w:val="00034DD4"/>
    <w:rsid w:val="00034F42"/>
    <w:rsid w:val="00036A73"/>
    <w:rsid w:val="000370D0"/>
    <w:rsid w:val="0003743F"/>
    <w:rsid w:val="0003760A"/>
    <w:rsid w:val="00037EF1"/>
    <w:rsid w:val="00041A54"/>
    <w:rsid w:val="00042BB4"/>
    <w:rsid w:val="0004361B"/>
    <w:rsid w:val="00044C93"/>
    <w:rsid w:val="00045777"/>
    <w:rsid w:val="00045E63"/>
    <w:rsid w:val="000460EF"/>
    <w:rsid w:val="0004674F"/>
    <w:rsid w:val="00046A24"/>
    <w:rsid w:val="00047A9E"/>
    <w:rsid w:val="00050F06"/>
    <w:rsid w:val="00051C33"/>
    <w:rsid w:val="00052557"/>
    <w:rsid w:val="000526A6"/>
    <w:rsid w:val="00053F62"/>
    <w:rsid w:val="00054327"/>
    <w:rsid w:val="00054437"/>
    <w:rsid w:val="0005473E"/>
    <w:rsid w:val="00054F6D"/>
    <w:rsid w:val="00055B53"/>
    <w:rsid w:val="000562C9"/>
    <w:rsid w:val="000571F2"/>
    <w:rsid w:val="0006014B"/>
    <w:rsid w:val="00060507"/>
    <w:rsid w:val="00060ECE"/>
    <w:rsid w:val="000618B9"/>
    <w:rsid w:val="00062005"/>
    <w:rsid w:val="00062332"/>
    <w:rsid w:val="0006359E"/>
    <w:rsid w:val="00063E1A"/>
    <w:rsid w:val="00063F6B"/>
    <w:rsid w:val="000651FF"/>
    <w:rsid w:val="00065828"/>
    <w:rsid w:val="00067735"/>
    <w:rsid w:val="00067785"/>
    <w:rsid w:val="00067FF1"/>
    <w:rsid w:val="00070B64"/>
    <w:rsid w:val="000712B9"/>
    <w:rsid w:val="000728B1"/>
    <w:rsid w:val="0007309F"/>
    <w:rsid w:val="0007347E"/>
    <w:rsid w:val="00075ECC"/>
    <w:rsid w:val="00076C29"/>
    <w:rsid w:val="00076FDB"/>
    <w:rsid w:val="0007760C"/>
    <w:rsid w:val="00077825"/>
    <w:rsid w:val="0008071A"/>
    <w:rsid w:val="0008085E"/>
    <w:rsid w:val="00080AA1"/>
    <w:rsid w:val="0008160C"/>
    <w:rsid w:val="00082166"/>
    <w:rsid w:val="00082335"/>
    <w:rsid w:val="000824B1"/>
    <w:rsid w:val="00082E61"/>
    <w:rsid w:val="00084253"/>
    <w:rsid w:val="000847AA"/>
    <w:rsid w:val="00084A82"/>
    <w:rsid w:val="000872F1"/>
    <w:rsid w:val="00090A6A"/>
    <w:rsid w:val="00090CB7"/>
    <w:rsid w:val="00091B12"/>
    <w:rsid w:val="0009274E"/>
    <w:rsid w:val="000931A4"/>
    <w:rsid w:val="00094D3A"/>
    <w:rsid w:val="000950D4"/>
    <w:rsid w:val="000953E7"/>
    <w:rsid w:val="000A025E"/>
    <w:rsid w:val="000A0321"/>
    <w:rsid w:val="000A1B75"/>
    <w:rsid w:val="000A212D"/>
    <w:rsid w:val="000A24B0"/>
    <w:rsid w:val="000A291F"/>
    <w:rsid w:val="000A33CD"/>
    <w:rsid w:val="000A375A"/>
    <w:rsid w:val="000A390B"/>
    <w:rsid w:val="000A39DA"/>
    <w:rsid w:val="000A3E5A"/>
    <w:rsid w:val="000A4793"/>
    <w:rsid w:val="000A49BB"/>
    <w:rsid w:val="000A4D81"/>
    <w:rsid w:val="000A4E2D"/>
    <w:rsid w:val="000A6479"/>
    <w:rsid w:val="000A6634"/>
    <w:rsid w:val="000A7B14"/>
    <w:rsid w:val="000B0ECA"/>
    <w:rsid w:val="000B273B"/>
    <w:rsid w:val="000B32EA"/>
    <w:rsid w:val="000B33A2"/>
    <w:rsid w:val="000B51A2"/>
    <w:rsid w:val="000B5457"/>
    <w:rsid w:val="000B5510"/>
    <w:rsid w:val="000B5553"/>
    <w:rsid w:val="000B6482"/>
    <w:rsid w:val="000B6A18"/>
    <w:rsid w:val="000B6B55"/>
    <w:rsid w:val="000C1B77"/>
    <w:rsid w:val="000C39CF"/>
    <w:rsid w:val="000C4305"/>
    <w:rsid w:val="000C48FA"/>
    <w:rsid w:val="000C521D"/>
    <w:rsid w:val="000C5631"/>
    <w:rsid w:val="000C6A1F"/>
    <w:rsid w:val="000D0250"/>
    <w:rsid w:val="000D1291"/>
    <w:rsid w:val="000D254F"/>
    <w:rsid w:val="000D28DE"/>
    <w:rsid w:val="000D2942"/>
    <w:rsid w:val="000D3857"/>
    <w:rsid w:val="000D418B"/>
    <w:rsid w:val="000D460F"/>
    <w:rsid w:val="000D4630"/>
    <w:rsid w:val="000D5B6D"/>
    <w:rsid w:val="000D5CC1"/>
    <w:rsid w:val="000D73B3"/>
    <w:rsid w:val="000E1D61"/>
    <w:rsid w:val="000E42F5"/>
    <w:rsid w:val="000E596B"/>
    <w:rsid w:val="000E5CE9"/>
    <w:rsid w:val="000E6D99"/>
    <w:rsid w:val="000E7723"/>
    <w:rsid w:val="000E7D99"/>
    <w:rsid w:val="000F0F77"/>
    <w:rsid w:val="000F2D0F"/>
    <w:rsid w:val="000F36A9"/>
    <w:rsid w:val="000F389E"/>
    <w:rsid w:val="000F43D6"/>
    <w:rsid w:val="000F4C88"/>
    <w:rsid w:val="000F4DAD"/>
    <w:rsid w:val="000F671C"/>
    <w:rsid w:val="00100AC1"/>
    <w:rsid w:val="00100B9C"/>
    <w:rsid w:val="0010147D"/>
    <w:rsid w:val="0010212B"/>
    <w:rsid w:val="00102E6A"/>
    <w:rsid w:val="001043DB"/>
    <w:rsid w:val="00104CAB"/>
    <w:rsid w:val="00105A15"/>
    <w:rsid w:val="00106474"/>
    <w:rsid w:val="00107738"/>
    <w:rsid w:val="001077FD"/>
    <w:rsid w:val="0011034D"/>
    <w:rsid w:val="0011131C"/>
    <w:rsid w:val="00112D44"/>
    <w:rsid w:val="0011308C"/>
    <w:rsid w:val="00113340"/>
    <w:rsid w:val="001133EC"/>
    <w:rsid w:val="001136D0"/>
    <w:rsid w:val="00115D5B"/>
    <w:rsid w:val="00117712"/>
    <w:rsid w:val="00117749"/>
    <w:rsid w:val="001177F3"/>
    <w:rsid w:val="001200BC"/>
    <w:rsid w:val="0012042B"/>
    <w:rsid w:val="00120869"/>
    <w:rsid w:val="00121A22"/>
    <w:rsid w:val="00121E72"/>
    <w:rsid w:val="0012323E"/>
    <w:rsid w:val="00123544"/>
    <w:rsid w:val="00123C3A"/>
    <w:rsid w:val="00125533"/>
    <w:rsid w:val="00125DE2"/>
    <w:rsid w:val="00126AEC"/>
    <w:rsid w:val="00130C6F"/>
    <w:rsid w:val="00131069"/>
    <w:rsid w:val="00131338"/>
    <w:rsid w:val="00131498"/>
    <w:rsid w:val="001315E6"/>
    <w:rsid w:val="00134D6F"/>
    <w:rsid w:val="00135040"/>
    <w:rsid w:val="00135684"/>
    <w:rsid w:val="001366BB"/>
    <w:rsid w:val="001368AF"/>
    <w:rsid w:val="00136A3A"/>
    <w:rsid w:val="00137697"/>
    <w:rsid w:val="00140BDA"/>
    <w:rsid w:val="00140F41"/>
    <w:rsid w:val="00141AC1"/>
    <w:rsid w:val="00142335"/>
    <w:rsid w:val="001428AC"/>
    <w:rsid w:val="001443CF"/>
    <w:rsid w:val="0014471F"/>
    <w:rsid w:val="00144F41"/>
    <w:rsid w:val="00145EFD"/>
    <w:rsid w:val="0014683E"/>
    <w:rsid w:val="00147F69"/>
    <w:rsid w:val="00150581"/>
    <w:rsid w:val="0015066F"/>
    <w:rsid w:val="00151560"/>
    <w:rsid w:val="00152E9F"/>
    <w:rsid w:val="00153086"/>
    <w:rsid w:val="00154B46"/>
    <w:rsid w:val="00155AAD"/>
    <w:rsid w:val="00157A14"/>
    <w:rsid w:val="00157A15"/>
    <w:rsid w:val="001615FB"/>
    <w:rsid w:val="00163716"/>
    <w:rsid w:val="00163808"/>
    <w:rsid w:val="00164451"/>
    <w:rsid w:val="00164482"/>
    <w:rsid w:val="00164D31"/>
    <w:rsid w:val="00165937"/>
    <w:rsid w:val="00165B9B"/>
    <w:rsid w:val="00165E0B"/>
    <w:rsid w:val="00167825"/>
    <w:rsid w:val="00167B71"/>
    <w:rsid w:val="00167B97"/>
    <w:rsid w:val="00170A8A"/>
    <w:rsid w:val="001717BC"/>
    <w:rsid w:val="00173751"/>
    <w:rsid w:val="00173863"/>
    <w:rsid w:val="00173A8F"/>
    <w:rsid w:val="001743F6"/>
    <w:rsid w:val="001757B2"/>
    <w:rsid w:val="00175B00"/>
    <w:rsid w:val="001771C7"/>
    <w:rsid w:val="00177722"/>
    <w:rsid w:val="00180270"/>
    <w:rsid w:val="001802A9"/>
    <w:rsid w:val="00182B82"/>
    <w:rsid w:val="00182C32"/>
    <w:rsid w:val="00182DFE"/>
    <w:rsid w:val="00183CC0"/>
    <w:rsid w:val="0018418B"/>
    <w:rsid w:val="00184A0D"/>
    <w:rsid w:val="00184CF9"/>
    <w:rsid w:val="00186B76"/>
    <w:rsid w:val="00187B6B"/>
    <w:rsid w:val="00187F99"/>
    <w:rsid w:val="00191538"/>
    <w:rsid w:val="001918C0"/>
    <w:rsid w:val="00191C33"/>
    <w:rsid w:val="00191F21"/>
    <w:rsid w:val="00191FAB"/>
    <w:rsid w:val="001930EC"/>
    <w:rsid w:val="0019314A"/>
    <w:rsid w:val="00193598"/>
    <w:rsid w:val="0019384E"/>
    <w:rsid w:val="00193C4E"/>
    <w:rsid w:val="001944A7"/>
    <w:rsid w:val="00195328"/>
    <w:rsid w:val="001962A1"/>
    <w:rsid w:val="00197A06"/>
    <w:rsid w:val="001A049C"/>
    <w:rsid w:val="001A078A"/>
    <w:rsid w:val="001A0819"/>
    <w:rsid w:val="001A2110"/>
    <w:rsid w:val="001A2A32"/>
    <w:rsid w:val="001A3C9F"/>
    <w:rsid w:val="001A3D9E"/>
    <w:rsid w:val="001A7A81"/>
    <w:rsid w:val="001B2DAD"/>
    <w:rsid w:val="001B3781"/>
    <w:rsid w:val="001B3DAD"/>
    <w:rsid w:val="001B548E"/>
    <w:rsid w:val="001B60CE"/>
    <w:rsid w:val="001B6B29"/>
    <w:rsid w:val="001B6FA4"/>
    <w:rsid w:val="001B74FB"/>
    <w:rsid w:val="001C0335"/>
    <w:rsid w:val="001C0BE3"/>
    <w:rsid w:val="001C18CD"/>
    <w:rsid w:val="001C1AC8"/>
    <w:rsid w:val="001C2B0B"/>
    <w:rsid w:val="001C4066"/>
    <w:rsid w:val="001C437C"/>
    <w:rsid w:val="001C6946"/>
    <w:rsid w:val="001D13D1"/>
    <w:rsid w:val="001D2F3D"/>
    <w:rsid w:val="001D4B31"/>
    <w:rsid w:val="001D4E36"/>
    <w:rsid w:val="001D5CA1"/>
    <w:rsid w:val="001D69CD"/>
    <w:rsid w:val="001D6A99"/>
    <w:rsid w:val="001D7483"/>
    <w:rsid w:val="001E1321"/>
    <w:rsid w:val="001E1A75"/>
    <w:rsid w:val="001E295E"/>
    <w:rsid w:val="001E2AE5"/>
    <w:rsid w:val="001E34C2"/>
    <w:rsid w:val="001E3601"/>
    <w:rsid w:val="001E429D"/>
    <w:rsid w:val="001E4C10"/>
    <w:rsid w:val="001E53A7"/>
    <w:rsid w:val="001E5FEE"/>
    <w:rsid w:val="001E608A"/>
    <w:rsid w:val="001E6332"/>
    <w:rsid w:val="001E7779"/>
    <w:rsid w:val="001F16DA"/>
    <w:rsid w:val="001F2CAE"/>
    <w:rsid w:val="001F2F28"/>
    <w:rsid w:val="001F3E99"/>
    <w:rsid w:val="001F40EB"/>
    <w:rsid w:val="001F42B0"/>
    <w:rsid w:val="001F4718"/>
    <w:rsid w:val="001F629B"/>
    <w:rsid w:val="001F67E6"/>
    <w:rsid w:val="001F685E"/>
    <w:rsid w:val="001F6F9E"/>
    <w:rsid w:val="001F742E"/>
    <w:rsid w:val="001F7D6F"/>
    <w:rsid w:val="001F7E65"/>
    <w:rsid w:val="00200F56"/>
    <w:rsid w:val="0020177F"/>
    <w:rsid w:val="00204680"/>
    <w:rsid w:val="00204AE1"/>
    <w:rsid w:val="00206E1F"/>
    <w:rsid w:val="00207E0F"/>
    <w:rsid w:val="0021096C"/>
    <w:rsid w:val="00210D00"/>
    <w:rsid w:val="0021128E"/>
    <w:rsid w:val="002114B1"/>
    <w:rsid w:val="0021160C"/>
    <w:rsid w:val="0021195C"/>
    <w:rsid w:val="00212880"/>
    <w:rsid w:val="00213421"/>
    <w:rsid w:val="00213928"/>
    <w:rsid w:val="00214B6E"/>
    <w:rsid w:val="00216926"/>
    <w:rsid w:val="002174FB"/>
    <w:rsid w:val="00217E6C"/>
    <w:rsid w:val="00220289"/>
    <w:rsid w:val="002208B1"/>
    <w:rsid w:val="002236AE"/>
    <w:rsid w:val="00223B31"/>
    <w:rsid w:val="00223D4B"/>
    <w:rsid w:val="002240F4"/>
    <w:rsid w:val="002272F9"/>
    <w:rsid w:val="00231B4B"/>
    <w:rsid w:val="0023265D"/>
    <w:rsid w:val="002340CA"/>
    <w:rsid w:val="00235954"/>
    <w:rsid w:val="0023729B"/>
    <w:rsid w:val="0023766D"/>
    <w:rsid w:val="00240D0F"/>
    <w:rsid w:val="00240E2A"/>
    <w:rsid w:val="00241F76"/>
    <w:rsid w:val="00242DF2"/>
    <w:rsid w:val="00245289"/>
    <w:rsid w:val="0024538F"/>
    <w:rsid w:val="00245504"/>
    <w:rsid w:val="00245CD4"/>
    <w:rsid w:val="00245F70"/>
    <w:rsid w:val="002460CB"/>
    <w:rsid w:val="00246B50"/>
    <w:rsid w:val="0024718D"/>
    <w:rsid w:val="002472DE"/>
    <w:rsid w:val="00247686"/>
    <w:rsid w:val="00250E6B"/>
    <w:rsid w:val="0025163B"/>
    <w:rsid w:val="00251CD3"/>
    <w:rsid w:val="002521FF"/>
    <w:rsid w:val="00252C94"/>
    <w:rsid w:val="00253B6E"/>
    <w:rsid w:val="0025415E"/>
    <w:rsid w:val="00254A08"/>
    <w:rsid w:val="00254B84"/>
    <w:rsid w:val="002552FB"/>
    <w:rsid w:val="00257C5E"/>
    <w:rsid w:val="00260933"/>
    <w:rsid w:val="00260B09"/>
    <w:rsid w:val="00261947"/>
    <w:rsid w:val="0026291C"/>
    <w:rsid w:val="0026747D"/>
    <w:rsid w:val="00267F8D"/>
    <w:rsid w:val="00271C50"/>
    <w:rsid w:val="00271FF7"/>
    <w:rsid w:val="00272513"/>
    <w:rsid w:val="00272AF0"/>
    <w:rsid w:val="0027306C"/>
    <w:rsid w:val="00273112"/>
    <w:rsid w:val="00273A7C"/>
    <w:rsid w:val="00273E63"/>
    <w:rsid w:val="00275110"/>
    <w:rsid w:val="00275589"/>
    <w:rsid w:val="00275F7A"/>
    <w:rsid w:val="00281566"/>
    <w:rsid w:val="0028339F"/>
    <w:rsid w:val="0028384E"/>
    <w:rsid w:val="00283B57"/>
    <w:rsid w:val="002843B1"/>
    <w:rsid w:val="00284F80"/>
    <w:rsid w:val="00285A9F"/>
    <w:rsid w:val="00287F7B"/>
    <w:rsid w:val="00290727"/>
    <w:rsid w:val="0029162E"/>
    <w:rsid w:val="002931A7"/>
    <w:rsid w:val="00293F32"/>
    <w:rsid w:val="00294802"/>
    <w:rsid w:val="00294DFF"/>
    <w:rsid w:val="00295D36"/>
    <w:rsid w:val="002963A3"/>
    <w:rsid w:val="00296F9B"/>
    <w:rsid w:val="00297EB4"/>
    <w:rsid w:val="002A0719"/>
    <w:rsid w:val="002A0D89"/>
    <w:rsid w:val="002A2A1D"/>
    <w:rsid w:val="002A2B63"/>
    <w:rsid w:val="002A47C7"/>
    <w:rsid w:val="002A4DB8"/>
    <w:rsid w:val="002A556D"/>
    <w:rsid w:val="002A6240"/>
    <w:rsid w:val="002A72E3"/>
    <w:rsid w:val="002A74D1"/>
    <w:rsid w:val="002B0D77"/>
    <w:rsid w:val="002B202C"/>
    <w:rsid w:val="002B258A"/>
    <w:rsid w:val="002B2840"/>
    <w:rsid w:val="002B481E"/>
    <w:rsid w:val="002B5064"/>
    <w:rsid w:val="002B6530"/>
    <w:rsid w:val="002B657B"/>
    <w:rsid w:val="002B706C"/>
    <w:rsid w:val="002B710F"/>
    <w:rsid w:val="002C09C8"/>
    <w:rsid w:val="002C0A2E"/>
    <w:rsid w:val="002C1006"/>
    <w:rsid w:val="002C1F1B"/>
    <w:rsid w:val="002C3CD6"/>
    <w:rsid w:val="002C41CA"/>
    <w:rsid w:val="002C455F"/>
    <w:rsid w:val="002C6206"/>
    <w:rsid w:val="002C6804"/>
    <w:rsid w:val="002C68FE"/>
    <w:rsid w:val="002D1991"/>
    <w:rsid w:val="002D4125"/>
    <w:rsid w:val="002D48B6"/>
    <w:rsid w:val="002D4A97"/>
    <w:rsid w:val="002D4E6D"/>
    <w:rsid w:val="002D53F9"/>
    <w:rsid w:val="002D5CC1"/>
    <w:rsid w:val="002D73F9"/>
    <w:rsid w:val="002D76FE"/>
    <w:rsid w:val="002E01EC"/>
    <w:rsid w:val="002E10AF"/>
    <w:rsid w:val="002E3397"/>
    <w:rsid w:val="002E3D13"/>
    <w:rsid w:val="002E3F36"/>
    <w:rsid w:val="002E6827"/>
    <w:rsid w:val="002E6ACB"/>
    <w:rsid w:val="002E701F"/>
    <w:rsid w:val="002F1080"/>
    <w:rsid w:val="002F1198"/>
    <w:rsid w:val="002F132A"/>
    <w:rsid w:val="002F188C"/>
    <w:rsid w:val="002F1F38"/>
    <w:rsid w:val="002F2BED"/>
    <w:rsid w:val="002F38F9"/>
    <w:rsid w:val="002F4C70"/>
    <w:rsid w:val="002F5A17"/>
    <w:rsid w:val="002F5A2B"/>
    <w:rsid w:val="002F6106"/>
    <w:rsid w:val="002F6281"/>
    <w:rsid w:val="002F6555"/>
    <w:rsid w:val="002F6933"/>
    <w:rsid w:val="002F77AE"/>
    <w:rsid w:val="002F795F"/>
    <w:rsid w:val="002F7B56"/>
    <w:rsid w:val="002F7E1F"/>
    <w:rsid w:val="00300048"/>
    <w:rsid w:val="00300B99"/>
    <w:rsid w:val="00300CEB"/>
    <w:rsid w:val="00303DE9"/>
    <w:rsid w:val="0030403C"/>
    <w:rsid w:val="00304ABB"/>
    <w:rsid w:val="003053B3"/>
    <w:rsid w:val="00306BD5"/>
    <w:rsid w:val="00306F7E"/>
    <w:rsid w:val="00307585"/>
    <w:rsid w:val="003078D8"/>
    <w:rsid w:val="0031037B"/>
    <w:rsid w:val="00310945"/>
    <w:rsid w:val="0031168D"/>
    <w:rsid w:val="003123CD"/>
    <w:rsid w:val="00312D8B"/>
    <w:rsid w:val="00314410"/>
    <w:rsid w:val="003148C1"/>
    <w:rsid w:val="0031522E"/>
    <w:rsid w:val="00315386"/>
    <w:rsid w:val="00316776"/>
    <w:rsid w:val="00320EAB"/>
    <w:rsid w:val="003229D1"/>
    <w:rsid w:val="00322FCA"/>
    <w:rsid w:val="00323476"/>
    <w:rsid w:val="00323927"/>
    <w:rsid w:val="003255F7"/>
    <w:rsid w:val="003306D7"/>
    <w:rsid w:val="00330F72"/>
    <w:rsid w:val="00331860"/>
    <w:rsid w:val="003323BB"/>
    <w:rsid w:val="00332CAE"/>
    <w:rsid w:val="003341AC"/>
    <w:rsid w:val="00335781"/>
    <w:rsid w:val="00335B03"/>
    <w:rsid w:val="00335CAC"/>
    <w:rsid w:val="003365A5"/>
    <w:rsid w:val="003366F2"/>
    <w:rsid w:val="00336AA9"/>
    <w:rsid w:val="00336E56"/>
    <w:rsid w:val="00337DE4"/>
    <w:rsid w:val="00341493"/>
    <w:rsid w:val="0034266B"/>
    <w:rsid w:val="00342B02"/>
    <w:rsid w:val="00343ED7"/>
    <w:rsid w:val="003445E5"/>
    <w:rsid w:val="003447FB"/>
    <w:rsid w:val="00344DA9"/>
    <w:rsid w:val="003467A5"/>
    <w:rsid w:val="00347138"/>
    <w:rsid w:val="00347D40"/>
    <w:rsid w:val="003547EA"/>
    <w:rsid w:val="00355996"/>
    <w:rsid w:val="003565D3"/>
    <w:rsid w:val="00357FEB"/>
    <w:rsid w:val="00360435"/>
    <w:rsid w:val="00360950"/>
    <w:rsid w:val="003620BB"/>
    <w:rsid w:val="00362945"/>
    <w:rsid w:val="003660BA"/>
    <w:rsid w:val="003661ED"/>
    <w:rsid w:val="00366D56"/>
    <w:rsid w:val="00367008"/>
    <w:rsid w:val="003711DB"/>
    <w:rsid w:val="00371670"/>
    <w:rsid w:val="0037264F"/>
    <w:rsid w:val="00372D6E"/>
    <w:rsid w:val="003733E2"/>
    <w:rsid w:val="00373CA9"/>
    <w:rsid w:val="00373D1A"/>
    <w:rsid w:val="00374580"/>
    <w:rsid w:val="00374B36"/>
    <w:rsid w:val="00374BB9"/>
    <w:rsid w:val="00375767"/>
    <w:rsid w:val="003767FA"/>
    <w:rsid w:val="00377082"/>
    <w:rsid w:val="00377409"/>
    <w:rsid w:val="00385327"/>
    <w:rsid w:val="00385995"/>
    <w:rsid w:val="00386281"/>
    <w:rsid w:val="00386ADA"/>
    <w:rsid w:val="00387132"/>
    <w:rsid w:val="003875FE"/>
    <w:rsid w:val="00387751"/>
    <w:rsid w:val="0038778A"/>
    <w:rsid w:val="003877EC"/>
    <w:rsid w:val="00387AF7"/>
    <w:rsid w:val="00387C25"/>
    <w:rsid w:val="00390264"/>
    <w:rsid w:val="00390BB8"/>
    <w:rsid w:val="00390E0E"/>
    <w:rsid w:val="00391420"/>
    <w:rsid w:val="00391491"/>
    <w:rsid w:val="00391542"/>
    <w:rsid w:val="0039260F"/>
    <w:rsid w:val="00392D89"/>
    <w:rsid w:val="00393C09"/>
    <w:rsid w:val="00395514"/>
    <w:rsid w:val="003956DD"/>
    <w:rsid w:val="00396D27"/>
    <w:rsid w:val="003979BB"/>
    <w:rsid w:val="003A0C8F"/>
    <w:rsid w:val="003A143F"/>
    <w:rsid w:val="003A20C6"/>
    <w:rsid w:val="003A29C0"/>
    <w:rsid w:val="003A2BA7"/>
    <w:rsid w:val="003A2D99"/>
    <w:rsid w:val="003A3885"/>
    <w:rsid w:val="003A4D5F"/>
    <w:rsid w:val="003A6E03"/>
    <w:rsid w:val="003B0718"/>
    <w:rsid w:val="003B13BF"/>
    <w:rsid w:val="003B1B73"/>
    <w:rsid w:val="003B26AA"/>
    <w:rsid w:val="003B3427"/>
    <w:rsid w:val="003B419F"/>
    <w:rsid w:val="003B5E06"/>
    <w:rsid w:val="003B6133"/>
    <w:rsid w:val="003C20B2"/>
    <w:rsid w:val="003C2181"/>
    <w:rsid w:val="003C22FC"/>
    <w:rsid w:val="003C233B"/>
    <w:rsid w:val="003C2EAC"/>
    <w:rsid w:val="003C324F"/>
    <w:rsid w:val="003C3610"/>
    <w:rsid w:val="003C4E07"/>
    <w:rsid w:val="003C51CC"/>
    <w:rsid w:val="003C6568"/>
    <w:rsid w:val="003C6B21"/>
    <w:rsid w:val="003C719B"/>
    <w:rsid w:val="003C7ABF"/>
    <w:rsid w:val="003C7D04"/>
    <w:rsid w:val="003C7E2B"/>
    <w:rsid w:val="003D0961"/>
    <w:rsid w:val="003D0DEF"/>
    <w:rsid w:val="003D14A2"/>
    <w:rsid w:val="003D1D26"/>
    <w:rsid w:val="003D236D"/>
    <w:rsid w:val="003D3E41"/>
    <w:rsid w:val="003D3ED6"/>
    <w:rsid w:val="003D3FAA"/>
    <w:rsid w:val="003D47C6"/>
    <w:rsid w:val="003E052C"/>
    <w:rsid w:val="003E0ABB"/>
    <w:rsid w:val="003E21BE"/>
    <w:rsid w:val="003E2852"/>
    <w:rsid w:val="003E2CB0"/>
    <w:rsid w:val="003E2EDC"/>
    <w:rsid w:val="003E3135"/>
    <w:rsid w:val="003E365C"/>
    <w:rsid w:val="003E5CF7"/>
    <w:rsid w:val="003E774A"/>
    <w:rsid w:val="003F0FD0"/>
    <w:rsid w:val="003F4EF6"/>
    <w:rsid w:val="003F5285"/>
    <w:rsid w:val="003F5FAF"/>
    <w:rsid w:val="003F68FA"/>
    <w:rsid w:val="003F6A97"/>
    <w:rsid w:val="003F71F5"/>
    <w:rsid w:val="003F75EC"/>
    <w:rsid w:val="003F784F"/>
    <w:rsid w:val="00400171"/>
    <w:rsid w:val="00400BDC"/>
    <w:rsid w:val="00400D17"/>
    <w:rsid w:val="00401476"/>
    <w:rsid w:val="00402074"/>
    <w:rsid w:val="00403D2E"/>
    <w:rsid w:val="004057B6"/>
    <w:rsid w:val="00406880"/>
    <w:rsid w:val="00411645"/>
    <w:rsid w:val="00411CA8"/>
    <w:rsid w:val="004128AA"/>
    <w:rsid w:val="00412BEC"/>
    <w:rsid w:val="00414688"/>
    <w:rsid w:val="00414A60"/>
    <w:rsid w:val="00414C41"/>
    <w:rsid w:val="00415387"/>
    <w:rsid w:val="004168D0"/>
    <w:rsid w:val="00416A4F"/>
    <w:rsid w:val="00417C9B"/>
    <w:rsid w:val="00422F01"/>
    <w:rsid w:val="00422FEA"/>
    <w:rsid w:val="0042388A"/>
    <w:rsid w:val="00423CEF"/>
    <w:rsid w:val="00423E31"/>
    <w:rsid w:val="00424130"/>
    <w:rsid w:val="00426718"/>
    <w:rsid w:val="00430348"/>
    <w:rsid w:val="0043077A"/>
    <w:rsid w:val="00430B1A"/>
    <w:rsid w:val="004313DB"/>
    <w:rsid w:val="004339B4"/>
    <w:rsid w:val="00433C40"/>
    <w:rsid w:val="00434865"/>
    <w:rsid w:val="00440638"/>
    <w:rsid w:val="004408F3"/>
    <w:rsid w:val="004413D5"/>
    <w:rsid w:val="004415CB"/>
    <w:rsid w:val="00443E6E"/>
    <w:rsid w:val="004464DD"/>
    <w:rsid w:val="004501F7"/>
    <w:rsid w:val="00451564"/>
    <w:rsid w:val="00451940"/>
    <w:rsid w:val="00452420"/>
    <w:rsid w:val="0045369B"/>
    <w:rsid w:val="00453E87"/>
    <w:rsid w:val="00454AC0"/>
    <w:rsid w:val="00454F29"/>
    <w:rsid w:val="004557CC"/>
    <w:rsid w:val="004557EA"/>
    <w:rsid w:val="004566A9"/>
    <w:rsid w:val="00456D9D"/>
    <w:rsid w:val="0045786E"/>
    <w:rsid w:val="00457D08"/>
    <w:rsid w:val="0046000F"/>
    <w:rsid w:val="00460248"/>
    <w:rsid w:val="00460D6B"/>
    <w:rsid w:val="00461BC4"/>
    <w:rsid w:val="00462402"/>
    <w:rsid w:val="00462CCB"/>
    <w:rsid w:val="00464681"/>
    <w:rsid w:val="00464B87"/>
    <w:rsid w:val="00465AA6"/>
    <w:rsid w:val="00465ADC"/>
    <w:rsid w:val="004665B7"/>
    <w:rsid w:val="00466DAA"/>
    <w:rsid w:val="00466E72"/>
    <w:rsid w:val="00470440"/>
    <w:rsid w:val="00470EE0"/>
    <w:rsid w:val="00471986"/>
    <w:rsid w:val="00472881"/>
    <w:rsid w:val="004734C5"/>
    <w:rsid w:val="00473D69"/>
    <w:rsid w:val="004749B9"/>
    <w:rsid w:val="00474EBB"/>
    <w:rsid w:val="00475061"/>
    <w:rsid w:val="00476568"/>
    <w:rsid w:val="004766F7"/>
    <w:rsid w:val="004768C2"/>
    <w:rsid w:val="004768DC"/>
    <w:rsid w:val="004810A4"/>
    <w:rsid w:val="00481AEA"/>
    <w:rsid w:val="00481B59"/>
    <w:rsid w:val="00481FC5"/>
    <w:rsid w:val="00484414"/>
    <w:rsid w:val="00486F43"/>
    <w:rsid w:val="00487951"/>
    <w:rsid w:val="00490B04"/>
    <w:rsid w:val="004934B2"/>
    <w:rsid w:val="004935E1"/>
    <w:rsid w:val="004945E4"/>
    <w:rsid w:val="004A0627"/>
    <w:rsid w:val="004A1A85"/>
    <w:rsid w:val="004A1D81"/>
    <w:rsid w:val="004A23FB"/>
    <w:rsid w:val="004A27D9"/>
    <w:rsid w:val="004A292C"/>
    <w:rsid w:val="004A355C"/>
    <w:rsid w:val="004A3655"/>
    <w:rsid w:val="004A39A8"/>
    <w:rsid w:val="004A4C95"/>
    <w:rsid w:val="004A4CEF"/>
    <w:rsid w:val="004A6245"/>
    <w:rsid w:val="004A6E0F"/>
    <w:rsid w:val="004A72E3"/>
    <w:rsid w:val="004B0FCF"/>
    <w:rsid w:val="004B24CF"/>
    <w:rsid w:val="004B42FA"/>
    <w:rsid w:val="004B4B47"/>
    <w:rsid w:val="004B70D6"/>
    <w:rsid w:val="004B772B"/>
    <w:rsid w:val="004C146F"/>
    <w:rsid w:val="004C1506"/>
    <w:rsid w:val="004C1A0D"/>
    <w:rsid w:val="004C1F0D"/>
    <w:rsid w:val="004C2CBF"/>
    <w:rsid w:val="004C4360"/>
    <w:rsid w:val="004C59D9"/>
    <w:rsid w:val="004C6E7F"/>
    <w:rsid w:val="004C6E98"/>
    <w:rsid w:val="004C7BC2"/>
    <w:rsid w:val="004D3F8B"/>
    <w:rsid w:val="004D42A0"/>
    <w:rsid w:val="004D60B7"/>
    <w:rsid w:val="004E06E0"/>
    <w:rsid w:val="004E4F78"/>
    <w:rsid w:val="004E54A9"/>
    <w:rsid w:val="004F1047"/>
    <w:rsid w:val="004F11FC"/>
    <w:rsid w:val="004F205C"/>
    <w:rsid w:val="004F2447"/>
    <w:rsid w:val="004F28B5"/>
    <w:rsid w:val="004F2ECF"/>
    <w:rsid w:val="004F56AD"/>
    <w:rsid w:val="004F6452"/>
    <w:rsid w:val="004F7323"/>
    <w:rsid w:val="00500179"/>
    <w:rsid w:val="005028F2"/>
    <w:rsid w:val="00503109"/>
    <w:rsid w:val="00503FC4"/>
    <w:rsid w:val="00504195"/>
    <w:rsid w:val="00504A8E"/>
    <w:rsid w:val="00504C79"/>
    <w:rsid w:val="00505592"/>
    <w:rsid w:val="00505CCE"/>
    <w:rsid w:val="00506090"/>
    <w:rsid w:val="005061AD"/>
    <w:rsid w:val="00506ED1"/>
    <w:rsid w:val="00507727"/>
    <w:rsid w:val="005078CA"/>
    <w:rsid w:val="00507CD5"/>
    <w:rsid w:val="00512464"/>
    <w:rsid w:val="0051265C"/>
    <w:rsid w:val="005154F2"/>
    <w:rsid w:val="00515CA6"/>
    <w:rsid w:val="00521504"/>
    <w:rsid w:val="005232A3"/>
    <w:rsid w:val="005235F6"/>
    <w:rsid w:val="0052444C"/>
    <w:rsid w:val="00524E59"/>
    <w:rsid w:val="005250A3"/>
    <w:rsid w:val="005256BB"/>
    <w:rsid w:val="005267E8"/>
    <w:rsid w:val="00527DB2"/>
    <w:rsid w:val="00530746"/>
    <w:rsid w:val="00530CD4"/>
    <w:rsid w:val="005328EA"/>
    <w:rsid w:val="00533056"/>
    <w:rsid w:val="00533619"/>
    <w:rsid w:val="00533773"/>
    <w:rsid w:val="00533CA2"/>
    <w:rsid w:val="00533D58"/>
    <w:rsid w:val="00533DA9"/>
    <w:rsid w:val="005341BB"/>
    <w:rsid w:val="005353E2"/>
    <w:rsid w:val="00536B5D"/>
    <w:rsid w:val="00536EFF"/>
    <w:rsid w:val="00537ED1"/>
    <w:rsid w:val="00540E7D"/>
    <w:rsid w:val="00542477"/>
    <w:rsid w:val="005458A0"/>
    <w:rsid w:val="0054760E"/>
    <w:rsid w:val="00547FC7"/>
    <w:rsid w:val="00551A5B"/>
    <w:rsid w:val="0055254B"/>
    <w:rsid w:val="0055372F"/>
    <w:rsid w:val="00553D32"/>
    <w:rsid w:val="0055416D"/>
    <w:rsid w:val="0055506C"/>
    <w:rsid w:val="005567FC"/>
    <w:rsid w:val="00557BCC"/>
    <w:rsid w:val="00561176"/>
    <w:rsid w:val="00561D62"/>
    <w:rsid w:val="005624A5"/>
    <w:rsid w:val="00562EC2"/>
    <w:rsid w:val="00562FD5"/>
    <w:rsid w:val="005634B1"/>
    <w:rsid w:val="0056564A"/>
    <w:rsid w:val="005672BB"/>
    <w:rsid w:val="0056737C"/>
    <w:rsid w:val="005714FD"/>
    <w:rsid w:val="005722E7"/>
    <w:rsid w:val="005729AB"/>
    <w:rsid w:val="00572F84"/>
    <w:rsid w:val="005730F9"/>
    <w:rsid w:val="005734C9"/>
    <w:rsid w:val="00573B97"/>
    <w:rsid w:val="00573F39"/>
    <w:rsid w:val="00574ABF"/>
    <w:rsid w:val="00575844"/>
    <w:rsid w:val="0057611D"/>
    <w:rsid w:val="00576BC7"/>
    <w:rsid w:val="005812EE"/>
    <w:rsid w:val="00581980"/>
    <w:rsid w:val="005819B7"/>
    <w:rsid w:val="005824E8"/>
    <w:rsid w:val="005825E6"/>
    <w:rsid w:val="00582DCE"/>
    <w:rsid w:val="00582F1B"/>
    <w:rsid w:val="00584B94"/>
    <w:rsid w:val="00585314"/>
    <w:rsid w:val="00585371"/>
    <w:rsid w:val="0058560A"/>
    <w:rsid w:val="005879CF"/>
    <w:rsid w:val="00590CD7"/>
    <w:rsid w:val="00590DD7"/>
    <w:rsid w:val="00590FAE"/>
    <w:rsid w:val="0059232A"/>
    <w:rsid w:val="00593B75"/>
    <w:rsid w:val="00594914"/>
    <w:rsid w:val="00594B44"/>
    <w:rsid w:val="00594F95"/>
    <w:rsid w:val="00595AF8"/>
    <w:rsid w:val="00597144"/>
    <w:rsid w:val="00597965"/>
    <w:rsid w:val="005A0EE4"/>
    <w:rsid w:val="005A1041"/>
    <w:rsid w:val="005A1786"/>
    <w:rsid w:val="005A3EC5"/>
    <w:rsid w:val="005A3FF3"/>
    <w:rsid w:val="005A57A6"/>
    <w:rsid w:val="005A656E"/>
    <w:rsid w:val="005A6C61"/>
    <w:rsid w:val="005A72BD"/>
    <w:rsid w:val="005A7312"/>
    <w:rsid w:val="005B3AAD"/>
    <w:rsid w:val="005B583C"/>
    <w:rsid w:val="005B66B3"/>
    <w:rsid w:val="005B767A"/>
    <w:rsid w:val="005C2F0B"/>
    <w:rsid w:val="005C388C"/>
    <w:rsid w:val="005C425A"/>
    <w:rsid w:val="005C446D"/>
    <w:rsid w:val="005C52C1"/>
    <w:rsid w:val="005C54E1"/>
    <w:rsid w:val="005C694F"/>
    <w:rsid w:val="005C696E"/>
    <w:rsid w:val="005C6D3A"/>
    <w:rsid w:val="005C6E95"/>
    <w:rsid w:val="005D08E5"/>
    <w:rsid w:val="005D1D10"/>
    <w:rsid w:val="005D29E5"/>
    <w:rsid w:val="005D5ADC"/>
    <w:rsid w:val="005D5D66"/>
    <w:rsid w:val="005D6EDD"/>
    <w:rsid w:val="005D79B2"/>
    <w:rsid w:val="005D7E22"/>
    <w:rsid w:val="005E23B1"/>
    <w:rsid w:val="005E4F84"/>
    <w:rsid w:val="005E562E"/>
    <w:rsid w:val="005E5A27"/>
    <w:rsid w:val="005E5A3F"/>
    <w:rsid w:val="005E5B1B"/>
    <w:rsid w:val="005E5BD6"/>
    <w:rsid w:val="005E6A04"/>
    <w:rsid w:val="005E6DD9"/>
    <w:rsid w:val="005F0168"/>
    <w:rsid w:val="005F0207"/>
    <w:rsid w:val="005F1C73"/>
    <w:rsid w:val="005F1FA8"/>
    <w:rsid w:val="005F29A9"/>
    <w:rsid w:val="005F46AC"/>
    <w:rsid w:val="005F6A1C"/>
    <w:rsid w:val="005F6EB1"/>
    <w:rsid w:val="0060034A"/>
    <w:rsid w:val="00600444"/>
    <w:rsid w:val="00601073"/>
    <w:rsid w:val="00601BF4"/>
    <w:rsid w:val="00601E96"/>
    <w:rsid w:val="00603BBE"/>
    <w:rsid w:val="00604294"/>
    <w:rsid w:val="00607CC6"/>
    <w:rsid w:val="00611345"/>
    <w:rsid w:val="00611A29"/>
    <w:rsid w:val="00611B38"/>
    <w:rsid w:val="006120D7"/>
    <w:rsid w:val="006121EB"/>
    <w:rsid w:val="00612E56"/>
    <w:rsid w:val="00612EDB"/>
    <w:rsid w:val="006139F8"/>
    <w:rsid w:val="00613E6E"/>
    <w:rsid w:val="0061463B"/>
    <w:rsid w:val="00615F4B"/>
    <w:rsid w:val="0062107C"/>
    <w:rsid w:val="00621354"/>
    <w:rsid w:val="00621FC5"/>
    <w:rsid w:val="00622526"/>
    <w:rsid w:val="00622EC8"/>
    <w:rsid w:val="006243FA"/>
    <w:rsid w:val="0062440C"/>
    <w:rsid w:val="0062529B"/>
    <w:rsid w:val="00626F4D"/>
    <w:rsid w:val="00630094"/>
    <w:rsid w:val="00630669"/>
    <w:rsid w:val="00633409"/>
    <w:rsid w:val="00633886"/>
    <w:rsid w:val="0063450C"/>
    <w:rsid w:val="006349E3"/>
    <w:rsid w:val="00634F46"/>
    <w:rsid w:val="00636429"/>
    <w:rsid w:val="006371B2"/>
    <w:rsid w:val="006406B2"/>
    <w:rsid w:val="00641669"/>
    <w:rsid w:val="0064204D"/>
    <w:rsid w:val="00646FCF"/>
    <w:rsid w:val="00647715"/>
    <w:rsid w:val="00650D80"/>
    <w:rsid w:val="006536C5"/>
    <w:rsid w:val="00653B79"/>
    <w:rsid w:val="006542C7"/>
    <w:rsid w:val="0065465F"/>
    <w:rsid w:val="00655803"/>
    <w:rsid w:val="00655883"/>
    <w:rsid w:val="006561A7"/>
    <w:rsid w:val="006601B7"/>
    <w:rsid w:val="00661282"/>
    <w:rsid w:val="0066160D"/>
    <w:rsid w:val="0066239E"/>
    <w:rsid w:val="006628D3"/>
    <w:rsid w:val="00663007"/>
    <w:rsid w:val="006640B5"/>
    <w:rsid w:val="0066510E"/>
    <w:rsid w:val="006652EE"/>
    <w:rsid w:val="00665322"/>
    <w:rsid w:val="0067095A"/>
    <w:rsid w:val="006714CD"/>
    <w:rsid w:val="00672575"/>
    <w:rsid w:val="00673333"/>
    <w:rsid w:val="00673A48"/>
    <w:rsid w:val="00673D9A"/>
    <w:rsid w:val="0067563C"/>
    <w:rsid w:val="00676EE2"/>
    <w:rsid w:val="006775B2"/>
    <w:rsid w:val="00677812"/>
    <w:rsid w:val="00680FE3"/>
    <w:rsid w:val="00681F05"/>
    <w:rsid w:val="006825CA"/>
    <w:rsid w:val="006827CF"/>
    <w:rsid w:val="006833D5"/>
    <w:rsid w:val="006835A0"/>
    <w:rsid w:val="0068499A"/>
    <w:rsid w:val="00684A59"/>
    <w:rsid w:val="00684DF5"/>
    <w:rsid w:val="00685369"/>
    <w:rsid w:val="00685F95"/>
    <w:rsid w:val="00686B67"/>
    <w:rsid w:val="00686D48"/>
    <w:rsid w:val="00691988"/>
    <w:rsid w:val="00691F50"/>
    <w:rsid w:val="00692A2B"/>
    <w:rsid w:val="0069353E"/>
    <w:rsid w:val="006939E0"/>
    <w:rsid w:val="006951A9"/>
    <w:rsid w:val="006A0D6E"/>
    <w:rsid w:val="006A1B0F"/>
    <w:rsid w:val="006A2CF8"/>
    <w:rsid w:val="006A50D7"/>
    <w:rsid w:val="006A6819"/>
    <w:rsid w:val="006A7004"/>
    <w:rsid w:val="006A7493"/>
    <w:rsid w:val="006B0230"/>
    <w:rsid w:val="006B099A"/>
    <w:rsid w:val="006B0CA6"/>
    <w:rsid w:val="006B221C"/>
    <w:rsid w:val="006B25A7"/>
    <w:rsid w:val="006B3D81"/>
    <w:rsid w:val="006B40AB"/>
    <w:rsid w:val="006B56E3"/>
    <w:rsid w:val="006B5D75"/>
    <w:rsid w:val="006B6637"/>
    <w:rsid w:val="006B6A79"/>
    <w:rsid w:val="006B6CBE"/>
    <w:rsid w:val="006B75E4"/>
    <w:rsid w:val="006B7A81"/>
    <w:rsid w:val="006C03F1"/>
    <w:rsid w:val="006C054D"/>
    <w:rsid w:val="006C2C70"/>
    <w:rsid w:val="006C3AB4"/>
    <w:rsid w:val="006C5606"/>
    <w:rsid w:val="006C5C61"/>
    <w:rsid w:val="006C657A"/>
    <w:rsid w:val="006C7880"/>
    <w:rsid w:val="006C78EA"/>
    <w:rsid w:val="006D0499"/>
    <w:rsid w:val="006D1890"/>
    <w:rsid w:val="006D2745"/>
    <w:rsid w:val="006D31FD"/>
    <w:rsid w:val="006D36C2"/>
    <w:rsid w:val="006D4FE4"/>
    <w:rsid w:val="006D5312"/>
    <w:rsid w:val="006D5B62"/>
    <w:rsid w:val="006D626C"/>
    <w:rsid w:val="006D7068"/>
    <w:rsid w:val="006D7618"/>
    <w:rsid w:val="006D7797"/>
    <w:rsid w:val="006E051D"/>
    <w:rsid w:val="006E0AA6"/>
    <w:rsid w:val="006E12ED"/>
    <w:rsid w:val="006E1E31"/>
    <w:rsid w:val="006E3F36"/>
    <w:rsid w:val="006E4DE0"/>
    <w:rsid w:val="006E6AF3"/>
    <w:rsid w:val="006E6B60"/>
    <w:rsid w:val="006E6BE9"/>
    <w:rsid w:val="006E7506"/>
    <w:rsid w:val="006E79EF"/>
    <w:rsid w:val="006F0505"/>
    <w:rsid w:val="006F204B"/>
    <w:rsid w:val="006F340F"/>
    <w:rsid w:val="006F3EC8"/>
    <w:rsid w:val="006F4050"/>
    <w:rsid w:val="006F417D"/>
    <w:rsid w:val="006F4218"/>
    <w:rsid w:val="006F586A"/>
    <w:rsid w:val="006F5FF1"/>
    <w:rsid w:val="006F6F89"/>
    <w:rsid w:val="006F75F1"/>
    <w:rsid w:val="006F777A"/>
    <w:rsid w:val="006F7C16"/>
    <w:rsid w:val="0070165D"/>
    <w:rsid w:val="00701EF6"/>
    <w:rsid w:val="00701FAF"/>
    <w:rsid w:val="007033E8"/>
    <w:rsid w:val="00703DE3"/>
    <w:rsid w:val="00704173"/>
    <w:rsid w:val="00705470"/>
    <w:rsid w:val="007059DA"/>
    <w:rsid w:val="00705BC9"/>
    <w:rsid w:val="00706758"/>
    <w:rsid w:val="00711299"/>
    <w:rsid w:val="007119B7"/>
    <w:rsid w:val="007127F4"/>
    <w:rsid w:val="00713F32"/>
    <w:rsid w:val="00714DEC"/>
    <w:rsid w:val="00715E1D"/>
    <w:rsid w:val="00716A34"/>
    <w:rsid w:val="007172F3"/>
    <w:rsid w:val="0071754E"/>
    <w:rsid w:val="00717C07"/>
    <w:rsid w:val="00721568"/>
    <w:rsid w:val="007217B8"/>
    <w:rsid w:val="0072189F"/>
    <w:rsid w:val="00722820"/>
    <w:rsid w:val="007228E8"/>
    <w:rsid w:val="00722F06"/>
    <w:rsid w:val="007234B3"/>
    <w:rsid w:val="00725FB3"/>
    <w:rsid w:val="00726826"/>
    <w:rsid w:val="007268BE"/>
    <w:rsid w:val="00734515"/>
    <w:rsid w:val="0073586E"/>
    <w:rsid w:val="00740258"/>
    <w:rsid w:val="00740919"/>
    <w:rsid w:val="0074405B"/>
    <w:rsid w:val="007443C4"/>
    <w:rsid w:val="00745D97"/>
    <w:rsid w:val="00746F48"/>
    <w:rsid w:val="00751EE6"/>
    <w:rsid w:val="007521B4"/>
    <w:rsid w:val="00753116"/>
    <w:rsid w:val="00754476"/>
    <w:rsid w:val="00757213"/>
    <w:rsid w:val="0076368E"/>
    <w:rsid w:val="00763C47"/>
    <w:rsid w:val="00763C77"/>
    <w:rsid w:val="00765196"/>
    <w:rsid w:val="00766360"/>
    <w:rsid w:val="00766500"/>
    <w:rsid w:val="00766A49"/>
    <w:rsid w:val="00767270"/>
    <w:rsid w:val="0077041B"/>
    <w:rsid w:val="00770F0A"/>
    <w:rsid w:val="0077150B"/>
    <w:rsid w:val="0077233E"/>
    <w:rsid w:val="007725AB"/>
    <w:rsid w:val="007734F7"/>
    <w:rsid w:val="00776268"/>
    <w:rsid w:val="0078162F"/>
    <w:rsid w:val="00781B1C"/>
    <w:rsid w:val="0078387A"/>
    <w:rsid w:val="00784330"/>
    <w:rsid w:val="00785FE3"/>
    <w:rsid w:val="00786CB4"/>
    <w:rsid w:val="00787B09"/>
    <w:rsid w:val="0079108C"/>
    <w:rsid w:val="007917F0"/>
    <w:rsid w:val="00792C97"/>
    <w:rsid w:val="0079381F"/>
    <w:rsid w:val="00793E6C"/>
    <w:rsid w:val="0079452E"/>
    <w:rsid w:val="00794ADF"/>
    <w:rsid w:val="00795279"/>
    <w:rsid w:val="00796A5C"/>
    <w:rsid w:val="00796AFD"/>
    <w:rsid w:val="007A004F"/>
    <w:rsid w:val="007A0BF1"/>
    <w:rsid w:val="007A1CD7"/>
    <w:rsid w:val="007A259E"/>
    <w:rsid w:val="007A377A"/>
    <w:rsid w:val="007A44DD"/>
    <w:rsid w:val="007A4741"/>
    <w:rsid w:val="007A6281"/>
    <w:rsid w:val="007A6D87"/>
    <w:rsid w:val="007A742C"/>
    <w:rsid w:val="007A752F"/>
    <w:rsid w:val="007B235C"/>
    <w:rsid w:val="007B3C85"/>
    <w:rsid w:val="007B424B"/>
    <w:rsid w:val="007B53B3"/>
    <w:rsid w:val="007B5B02"/>
    <w:rsid w:val="007B5BF6"/>
    <w:rsid w:val="007B6F10"/>
    <w:rsid w:val="007B72BF"/>
    <w:rsid w:val="007B7BB1"/>
    <w:rsid w:val="007C0321"/>
    <w:rsid w:val="007C1078"/>
    <w:rsid w:val="007C1ED8"/>
    <w:rsid w:val="007C3180"/>
    <w:rsid w:val="007C6492"/>
    <w:rsid w:val="007C77D4"/>
    <w:rsid w:val="007D0839"/>
    <w:rsid w:val="007D12CD"/>
    <w:rsid w:val="007D1E05"/>
    <w:rsid w:val="007D321D"/>
    <w:rsid w:val="007D36B0"/>
    <w:rsid w:val="007D4D05"/>
    <w:rsid w:val="007D4F3B"/>
    <w:rsid w:val="007D5FE2"/>
    <w:rsid w:val="007D73BC"/>
    <w:rsid w:val="007E089E"/>
    <w:rsid w:val="007E1E74"/>
    <w:rsid w:val="007E20B1"/>
    <w:rsid w:val="007E260A"/>
    <w:rsid w:val="007E2F90"/>
    <w:rsid w:val="007E3947"/>
    <w:rsid w:val="007E51C9"/>
    <w:rsid w:val="007E5444"/>
    <w:rsid w:val="007E5985"/>
    <w:rsid w:val="007E6488"/>
    <w:rsid w:val="007E6616"/>
    <w:rsid w:val="007E6723"/>
    <w:rsid w:val="007F06EE"/>
    <w:rsid w:val="007F091A"/>
    <w:rsid w:val="007F253B"/>
    <w:rsid w:val="007F260F"/>
    <w:rsid w:val="007F5AE9"/>
    <w:rsid w:val="007F6158"/>
    <w:rsid w:val="007F77CE"/>
    <w:rsid w:val="00800DB3"/>
    <w:rsid w:val="008014CB"/>
    <w:rsid w:val="00801BFB"/>
    <w:rsid w:val="00802255"/>
    <w:rsid w:val="00803517"/>
    <w:rsid w:val="00803A9D"/>
    <w:rsid w:val="00804D4D"/>
    <w:rsid w:val="00805BEC"/>
    <w:rsid w:val="00805C71"/>
    <w:rsid w:val="00806C84"/>
    <w:rsid w:val="0080789C"/>
    <w:rsid w:val="00807EBC"/>
    <w:rsid w:val="00810214"/>
    <w:rsid w:val="00811B68"/>
    <w:rsid w:val="00812695"/>
    <w:rsid w:val="0081287F"/>
    <w:rsid w:val="00812CD4"/>
    <w:rsid w:val="0081393A"/>
    <w:rsid w:val="00814757"/>
    <w:rsid w:val="00814779"/>
    <w:rsid w:val="00820035"/>
    <w:rsid w:val="008201A6"/>
    <w:rsid w:val="008203DE"/>
    <w:rsid w:val="008206DF"/>
    <w:rsid w:val="00822128"/>
    <w:rsid w:val="0082435B"/>
    <w:rsid w:val="00824930"/>
    <w:rsid w:val="0082601E"/>
    <w:rsid w:val="00826E23"/>
    <w:rsid w:val="008271ED"/>
    <w:rsid w:val="00827C73"/>
    <w:rsid w:val="00830E5D"/>
    <w:rsid w:val="00830EC4"/>
    <w:rsid w:val="00830EFE"/>
    <w:rsid w:val="00831243"/>
    <w:rsid w:val="00831B85"/>
    <w:rsid w:val="00831C01"/>
    <w:rsid w:val="00834210"/>
    <w:rsid w:val="00835010"/>
    <w:rsid w:val="008369AC"/>
    <w:rsid w:val="008376FE"/>
    <w:rsid w:val="00841086"/>
    <w:rsid w:val="008410CF"/>
    <w:rsid w:val="0084542D"/>
    <w:rsid w:val="008458A1"/>
    <w:rsid w:val="008473FF"/>
    <w:rsid w:val="00851769"/>
    <w:rsid w:val="00851FD5"/>
    <w:rsid w:val="0085262A"/>
    <w:rsid w:val="008526B1"/>
    <w:rsid w:val="00852EB1"/>
    <w:rsid w:val="00853194"/>
    <w:rsid w:val="008532B9"/>
    <w:rsid w:val="008539D2"/>
    <w:rsid w:val="008545C7"/>
    <w:rsid w:val="00855CDF"/>
    <w:rsid w:val="0085634E"/>
    <w:rsid w:val="00856399"/>
    <w:rsid w:val="00856B13"/>
    <w:rsid w:val="00856C98"/>
    <w:rsid w:val="00856D41"/>
    <w:rsid w:val="00856D79"/>
    <w:rsid w:val="00857963"/>
    <w:rsid w:val="008602B0"/>
    <w:rsid w:val="00860A36"/>
    <w:rsid w:val="00860FEB"/>
    <w:rsid w:val="008619E9"/>
    <w:rsid w:val="00862058"/>
    <w:rsid w:val="00862E17"/>
    <w:rsid w:val="00864BC5"/>
    <w:rsid w:val="00864BCE"/>
    <w:rsid w:val="008664B0"/>
    <w:rsid w:val="00866B12"/>
    <w:rsid w:val="008673B6"/>
    <w:rsid w:val="008677BF"/>
    <w:rsid w:val="00871367"/>
    <w:rsid w:val="00872546"/>
    <w:rsid w:val="00872F1B"/>
    <w:rsid w:val="00873083"/>
    <w:rsid w:val="00875806"/>
    <w:rsid w:val="00876450"/>
    <w:rsid w:val="00877EDF"/>
    <w:rsid w:val="008803E5"/>
    <w:rsid w:val="00880B02"/>
    <w:rsid w:val="00880F5B"/>
    <w:rsid w:val="00881669"/>
    <w:rsid w:val="008824BA"/>
    <w:rsid w:val="008847C9"/>
    <w:rsid w:val="00884854"/>
    <w:rsid w:val="00884DBD"/>
    <w:rsid w:val="00885702"/>
    <w:rsid w:val="008862BD"/>
    <w:rsid w:val="008865E4"/>
    <w:rsid w:val="008879F1"/>
    <w:rsid w:val="00887BAE"/>
    <w:rsid w:val="00891468"/>
    <w:rsid w:val="00891DF1"/>
    <w:rsid w:val="008923C3"/>
    <w:rsid w:val="0089284B"/>
    <w:rsid w:val="008930E2"/>
    <w:rsid w:val="00893B8F"/>
    <w:rsid w:val="00893C6D"/>
    <w:rsid w:val="008942CC"/>
    <w:rsid w:val="00894688"/>
    <w:rsid w:val="00894925"/>
    <w:rsid w:val="00895142"/>
    <w:rsid w:val="00897350"/>
    <w:rsid w:val="008A0CE4"/>
    <w:rsid w:val="008A1937"/>
    <w:rsid w:val="008A57E9"/>
    <w:rsid w:val="008A5915"/>
    <w:rsid w:val="008A5D3C"/>
    <w:rsid w:val="008A67A2"/>
    <w:rsid w:val="008A6D59"/>
    <w:rsid w:val="008A72E6"/>
    <w:rsid w:val="008B1029"/>
    <w:rsid w:val="008B1119"/>
    <w:rsid w:val="008B160D"/>
    <w:rsid w:val="008B1DD1"/>
    <w:rsid w:val="008B267D"/>
    <w:rsid w:val="008B2D77"/>
    <w:rsid w:val="008B3205"/>
    <w:rsid w:val="008B37EF"/>
    <w:rsid w:val="008B38B1"/>
    <w:rsid w:val="008B3BC1"/>
    <w:rsid w:val="008B636F"/>
    <w:rsid w:val="008B70F7"/>
    <w:rsid w:val="008B7927"/>
    <w:rsid w:val="008B7CAC"/>
    <w:rsid w:val="008B7E80"/>
    <w:rsid w:val="008C05FF"/>
    <w:rsid w:val="008C0647"/>
    <w:rsid w:val="008C08B9"/>
    <w:rsid w:val="008C0ACD"/>
    <w:rsid w:val="008C1009"/>
    <w:rsid w:val="008C1223"/>
    <w:rsid w:val="008C31D5"/>
    <w:rsid w:val="008C3CAC"/>
    <w:rsid w:val="008C49AD"/>
    <w:rsid w:val="008C6DF5"/>
    <w:rsid w:val="008C776B"/>
    <w:rsid w:val="008C7BBB"/>
    <w:rsid w:val="008D2929"/>
    <w:rsid w:val="008D5754"/>
    <w:rsid w:val="008D63A3"/>
    <w:rsid w:val="008D67EC"/>
    <w:rsid w:val="008E18BE"/>
    <w:rsid w:val="008E2763"/>
    <w:rsid w:val="008E35E9"/>
    <w:rsid w:val="008E3FC9"/>
    <w:rsid w:val="008E470E"/>
    <w:rsid w:val="008E5495"/>
    <w:rsid w:val="008E66F8"/>
    <w:rsid w:val="008F0FA0"/>
    <w:rsid w:val="008F2094"/>
    <w:rsid w:val="008F2398"/>
    <w:rsid w:val="008F27AA"/>
    <w:rsid w:val="008F2DD0"/>
    <w:rsid w:val="008F2F33"/>
    <w:rsid w:val="008F33E9"/>
    <w:rsid w:val="008F3A29"/>
    <w:rsid w:val="008F3C25"/>
    <w:rsid w:val="008F3CBC"/>
    <w:rsid w:val="008F4149"/>
    <w:rsid w:val="008F436C"/>
    <w:rsid w:val="008F43F6"/>
    <w:rsid w:val="008F5303"/>
    <w:rsid w:val="008F5521"/>
    <w:rsid w:val="008F55B5"/>
    <w:rsid w:val="008F58E8"/>
    <w:rsid w:val="008F6C92"/>
    <w:rsid w:val="008F714D"/>
    <w:rsid w:val="00901C33"/>
    <w:rsid w:val="00902CB3"/>
    <w:rsid w:val="0090329F"/>
    <w:rsid w:val="0090334D"/>
    <w:rsid w:val="0090456A"/>
    <w:rsid w:val="00904FD5"/>
    <w:rsid w:val="009058B7"/>
    <w:rsid w:val="00906207"/>
    <w:rsid w:val="00906236"/>
    <w:rsid w:val="009063A1"/>
    <w:rsid w:val="00906B8A"/>
    <w:rsid w:val="00907A2E"/>
    <w:rsid w:val="00913D00"/>
    <w:rsid w:val="00913F2E"/>
    <w:rsid w:val="00914528"/>
    <w:rsid w:val="00915FF1"/>
    <w:rsid w:val="00916879"/>
    <w:rsid w:val="00917092"/>
    <w:rsid w:val="00920E86"/>
    <w:rsid w:val="009216E0"/>
    <w:rsid w:val="00922414"/>
    <w:rsid w:val="00922440"/>
    <w:rsid w:val="00922832"/>
    <w:rsid w:val="009229B8"/>
    <w:rsid w:val="00923397"/>
    <w:rsid w:val="00924CED"/>
    <w:rsid w:val="00925454"/>
    <w:rsid w:val="00926614"/>
    <w:rsid w:val="00926B2C"/>
    <w:rsid w:val="00926B35"/>
    <w:rsid w:val="0092727D"/>
    <w:rsid w:val="00930C16"/>
    <w:rsid w:val="00931926"/>
    <w:rsid w:val="00932457"/>
    <w:rsid w:val="00932731"/>
    <w:rsid w:val="00932F2D"/>
    <w:rsid w:val="00933717"/>
    <w:rsid w:val="009344F6"/>
    <w:rsid w:val="00936A6D"/>
    <w:rsid w:val="00936E7D"/>
    <w:rsid w:val="00936F89"/>
    <w:rsid w:val="009376A1"/>
    <w:rsid w:val="00940222"/>
    <w:rsid w:val="00940671"/>
    <w:rsid w:val="0094165E"/>
    <w:rsid w:val="00942B06"/>
    <w:rsid w:val="00943166"/>
    <w:rsid w:val="00943950"/>
    <w:rsid w:val="0094460C"/>
    <w:rsid w:val="00944C3D"/>
    <w:rsid w:val="0094725E"/>
    <w:rsid w:val="00947F20"/>
    <w:rsid w:val="009522D9"/>
    <w:rsid w:val="00952C56"/>
    <w:rsid w:val="00956F36"/>
    <w:rsid w:val="00957762"/>
    <w:rsid w:val="0096128D"/>
    <w:rsid w:val="00961672"/>
    <w:rsid w:val="00961690"/>
    <w:rsid w:val="00961C76"/>
    <w:rsid w:val="00963602"/>
    <w:rsid w:val="0096584A"/>
    <w:rsid w:val="0096668B"/>
    <w:rsid w:val="00967D83"/>
    <w:rsid w:val="00970746"/>
    <w:rsid w:val="00971CB7"/>
    <w:rsid w:val="00972EA2"/>
    <w:rsid w:val="00974C1B"/>
    <w:rsid w:val="0097539C"/>
    <w:rsid w:val="0097641A"/>
    <w:rsid w:val="00976DB9"/>
    <w:rsid w:val="00976FD4"/>
    <w:rsid w:val="00976FDF"/>
    <w:rsid w:val="00976FEE"/>
    <w:rsid w:val="009770B2"/>
    <w:rsid w:val="00977631"/>
    <w:rsid w:val="00977E9B"/>
    <w:rsid w:val="00980551"/>
    <w:rsid w:val="00981704"/>
    <w:rsid w:val="00982F3D"/>
    <w:rsid w:val="0098305C"/>
    <w:rsid w:val="00984C82"/>
    <w:rsid w:val="009870E3"/>
    <w:rsid w:val="00990147"/>
    <w:rsid w:val="009903D4"/>
    <w:rsid w:val="00990A87"/>
    <w:rsid w:val="00990C11"/>
    <w:rsid w:val="00990DF5"/>
    <w:rsid w:val="00991A0A"/>
    <w:rsid w:val="00992D7F"/>
    <w:rsid w:val="00994463"/>
    <w:rsid w:val="00994972"/>
    <w:rsid w:val="0099574E"/>
    <w:rsid w:val="00995E70"/>
    <w:rsid w:val="00995FD7"/>
    <w:rsid w:val="00996577"/>
    <w:rsid w:val="00996E59"/>
    <w:rsid w:val="00996F6D"/>
    <w:rsid w:val="009975A9"/>
    <w:rsid w:val="00997848"/>
    <w:rsid w:val="00997A49"/>
    <w:rsid w:val="00997E18"/>
    <w:rsid w:val="009A0FEF"/>
    <w:rsid w:val="009A2407"/>
    <w:rsid w:val="009A2961"/>
    <w:rsid w:val="009A39A0"/>
    <w:rsid w:val="009A42DE"/>
    <w:rsid w:val="009A52BC"/>
    <w:rsid w:val="009A5DDA"/>
    <w:rsid w:val="009A5F47"/>
    <w:rsid w:val="009A6647"/>
    <w:rsid w:val="009A6987"/>
    <w:rsid w:val="009A7712"/>
    <w:rsid w:val="009B21FE"/>
    <w:rsid w:val="009B4BCB"/>
    <w:rsid w:val="009B5AC9"/>
    <w:rsid w:val="009B65E8"/>
    <w:rsid w:val="009B6870"/>
    <w:rsid w:val="009B79FB"/>
    <w:rsid w:val="009C0056"/>
    <w:rsid w:val="009C082A"/>
    <w:rsid w:val="009C1188"/>
    <w:rsid w:val="009C32DA"/>
    <w:rsid w:val="009C5B36"/>
    <w:rsid w:val="009C5CC8"/>
    <w:rsid w:val="009C5EFE"/>
    <w:rsid w:val="009C62DD"/>
    <w:rsid w:val="009C64F9"/>
    <w:rsid w:val="009C68B1"/>
    <w:rsid w:val="009C6A95"/>
    <w:rsid w:val="009C6CE8"/>
    <w:rsid w:val="009C6DE1"/>
    <w:rsid w:val="009C7045"/>
    <w:rsid w:val="009D02A8"/>
    <w:rsid w:val="009D14B6"/>
    <w:rsid w:val="009D3E1F"/>
    <w:rsid w:val="009D54BC"/>
    <w:rsid w:val="009D5FE8"/>
    <w:rsid w:val="009D7B2B"/>
    <w:rsid w:val="009E08FF"/>
    <w:rsid w:val="009E0BC0"/>
    <w:rsid w:val="009E0FBE"/>
    <w:rsid w:val="009E24E1"/>
    <w:rsid w:val="009E276C"/>
    <w:rsid w:val="009E4AB8"/>
    <w:rsid w:val="009E633D"/>
    <w:rsid w:val="009E66A9"/>
    <w:rsid w:val="009E6746"/>
    <w:rsid w:val="009E7419"/>
    <w:rsid w:val="009E74AC"/>
    <w:rsid w:val="009E7F58"/>
    <w:rsid w:val="009F0966"/>
    <w:rsid w:val="009F0A73"/>
    <w:rsid w:val="009F0B45"/>
    <w:rsid w:val="009F0CF7"/>
    <w:rsid w:val="009F18AC"/>
    <w:rsid w:val="009F3461"/>
    <w:rsid w:val="009F574A"/>
    <w:rsid w:val="009F6344"/>
    <w:rsid w:val="009F691E"/>
    <w:rsid w:val="009F71B6"/>
    <w:rsid w:val="009F7208"/>
    <w:rsid w:val="009F791D"/>
    <w:rsid w:val="00A002A8"/>
    <w:rsid w:val="00A01897"/>
    <w:rsid w:val="00A025FA"/>
    <w:rsid w:val="00A03842"/>
    <w:rsid w:val="00A03D7A"/>
    <w:rsid w:val="00A03F1A"/>
    <w:rsid w:val="00A04040"/>
    <w:rsid w:val="00A061FB"/>
    <w:rsid w:val="00A0633F"/>
    <w:rsid w:val="00A101E2"/>
    <w:rsid w:val="00A10C89"/>
    <w:rsid w:val="00A1278A"/>
    <w:rsid w:val="00A14389"/>
    <w:rsid w:val="00A15D37"/>
    <w:rsid w:val="00A172B0"/>
    <w:rsid w:val="00A173F4"/>
    <w:rsid w:val="00A177DD"/>
    <w:rsid w:val="00A2137A"/>
    <w:rsid w:val="00A22A71"/>
    <w:rsid w:val="00A23AB4"/>
    <w:rsid w:val="00A240EB"/>
    <w:rsid w:val="00A24C79"/>
    <w:rsid w:val="00A27164"/>
    <w:rsid w:val="00A2724C"/>
    <w:rsid w:val="00A27B93"/>
    <w:rsid w:val="00A310E4"/>
    <w:rsid w:val="00A31D7D"/>
    <w:rsid w:val="00A33378"/>
    <w:rsid w:val="00A338C3"/>
    <w:rsid w:val="00A3598F"/>
    <w:rsid w:val="00A36B3C"/>
    <w:rsid w:val="00A36C93"/>
    <w:rsid w:val="00A41B88"/>
    <w:rsid w:val="00A42199"/>
    <w:rsid w:val="00A43199"/>
    <w:rsid w:val="00A434F3"/>
    <w:rsid w:val="00A44A22"/>
    <w:rsid w:val="00A454CF"/>
    <w:rsid w:val="00A45EB0"/>
    <w:rsid w:val="00A46F9D"/>
    <w:rsid w:val="00A47EEF"/>
    <w:rsid w:val="00A51195"/>
    <w:rsid w:val="00A51CB7"/>
    <w:rsid w:val="00A5321E"/>
    <w:rsid w:val="00A5394E"/>
    <w:rsid w:val="00A53D03"/>
    <w:rsid w:val="00A5474B"/>
    <w:rsid w:val="00A54AB9"/>
    <w:rsid w:val="00A576B9"/>
    <w:rsid w:val="00A6024F"/>
    <w:rsid w:val="00A60443"/>
    <w:rsid w:val="00A61FA2"/>
    <w:rsid w:val="00A622C7"/>
    <w:rsid w:val="00A627EB"/>
    <w:rsid w:val="00A63B9A"/>
    <w:rsid w:val="00A64417"/>
    <w:rsid w:val="00A65D02"/>
    <w:rsid w:val="00A66AA8"/>
    <w:rsid w:val="00A66B0C"/>
    <w:rsid w:val="00A66D77"/>
    <w:rsid w:val="00A72704"/>
    <w:rsid w:val="00A73936"/>
    <w:rsid w:val="00A73FF2"/>
    <w:rsid w:val="00A75919"/>
    <w:rsid w:val="00A812EB"/>
    <w:rsid w:val="00A82296"/>
    <w:rsid w:val="00A82BB2"/>
    <w:rsid w:val="00A82BF2"/>
    <w:rsid w:val="00A83774"/>
    <w:rsid w:val="00A85353"/>
    <w:rsid w:val="00A869FF"/>
    <w:rsid w:val="00A87D90"/>
    <w:rsid w:val="00A90486"/>
    <w:rsid w:val="00A907F5"/>
    <w:rsid w:val="00A90C2D"/>
    <w:rsid w:val="00A91701"/>
    <w:rsid w:val="00A92132"/>
    <w:rsid w:val="00A93D33"/>
    <w:rsid w:val="00A950F9"/>
    <w:rsid w:val="00A9536D"/>
    <w:rsid w:val="00A95569"/>
    <w:rsid w:val="00A970BF"/>
    <w:rsid w:val="00A973A6"/>
    <w:rsid w:val="00AA0242"/>
    <w:rsid w:val="00AA0649"/>
    <w:rsid w:val="00AA183F"/>
    <w:rsid w:val="00AA240D"/>
    <w:rsid w:val="00AA2D27"/>
    <w:rsid w:val="00AA5675"/>
    <w:rsid w:val="00AA58A9"/>
    <w:rsid w:val="00AA5FE4"/>
    <w:rsid w:val="00AA614B"/>
    <w:rsid w:val="00AA6192"/>
    <w:rsid w:val="00AA7158"/>
    <w:rsid w:val="00AA78C4"/>
    <w:rsid w:val="00AA7E01"/>
    <w:rsid w:val="00AB019B"/>
    <w:rsid w:val="00AB0CE5"/>
    <w:rsid w:val="00AB10B7"/>
    <w:rsid w:val="00AB2118"/>
    <w:rsid w:val="00AB2CB9"/>
    <w:rsid w:val="00AB35B3"/>
    <w:rsid w:val="00AB465F"/>
    <w:rsid w:val="00AB4678"/>
    <w:rsid w:val="00AB5068"/>
    <w:rsid w:val="00AB6807"/>
    <w:rsid w:val="00AC05DA"/>
    <w:rsid w:val="00AC149F"/>
    <w:rsid w:val="00AC2F97"/>
    <w:rsid w:val="00AC4587"/>
    <w:rsid w:val="00AC4D33"/>
    <w:rsid w:val="00AC5382"/>
    <w:rsid w:val="00AC57AB"/>
    <w:rsid w:val="00AC6939"/>
    <w:rsid w:val="00AC6944"/>
    <w:rsid w:val="00AD13FB"/>
    <w:rsid w:val="00AD162A"/>
    <w:rsid w:val="00AD1AB3"/>
    <w:rsid w:val="00AD2B06"/>
    <w:rsid w:val="00AD2FAB"/>
    <w:rsid w:val="00AD49C3"/>
    <w:rsid w:val="00AD4CEE"/>
    <w:rsid w:val="00AD5004"/>
    <w:rsid w:val="00AD52F8"/>
    <w:rsid w:val="00AD702F"/>
    <w:rsid w:val="00AE1149"/>
    <w:rsid w:val="00AE1466"/>
    <w:rsid w:val="00AE2860"/>
    <w:rsid w:val="00AE2A4B"/>
    <w:rsid w:val="00AE4599"/>
    <w:rsid w:val="00AE46FE"/>
    <w:rsid w:val="00AE56DA"/>
    <w:rsid w:val="00AF0E95"/>
    <w:rsid w:val="00AF12BF"/>
    <w:rsid w:val="00AF302B"/>
    <w:rsid w:val="00AF3888"/>
    <w:rsid w:val="00AF5931"/>
    <w:rsid w:val="00AF5CBF"/>
    <w:rsid w:val="00AF64CA"/>
    <w:rsid w:val="00AF68A6"/>
    <w:rsid w:val="00AF7AA0"/>
    <w:rsid w:val="00B00F7D"/>
    <w:rsid w:val="00B028CD"/>
    <w:rsid w:val="00B03AE5"/>
    <w:rsid w:val="00B04239"/>
    <w:rsid w:val="00B04ECB"/>
    <w:rsid w:val="00B04F80"/>
    <w:rsid w:val="00B05850"/>
    <w:rsid w:val="00B06170"/>
    <w:rsid w:val="00B06B89"/>
    <w:rsid w:val="00B13388"/>
    <w:rsid w:val="00B1363C"/>
    <w:rsid w:val="00B1399A"/>
    <w:rsid w:val="00B147BC"/>
    <w:rsid w:val="00B16467"/>
    <w:rsid w:val="00B1714E"/>
    <w:rsid w:val="00B17DC9"/>
    <w:rsid w:val="00B21EB6"/>
    <w:rsid w:val="00B21EEB"/>
    <w:rsid w:val="00B21FE4"/>
    <w:rsid w:val="00B22525"/>
    <w:rsid w:val="00B249CA"/>
    <w:rsid w:val="00B25F35"/>
    <w:rsid w:val="00B26122"/>
    <w:rsid w:val="00B27D54"/>
    <w:rsid w:val="00B3163C"/>
    <w:rsid w:val="00B32DFE"/>
    <w:rsid w:val="00B3427A"/>
    <w:rsid w:val="00B36167"/>
    <w:rsid w:val="00B3750C"/>
    <w:rsid w:val="00B37FEB"/>
    <w:rsid w:val="00B41888"/>
    <w:rsid w:val="00B4241A"/>
    <w:rsid w:val="00B42F1D"/>
    <w:rsid w:val="00B43C1D"/>
    <w:rsid w:val="00B46413"/>
    <w:rsid w:val="00B46C64"/>
    <w:rsid w:val="00B47350"/>
    <w:rsid w:val="00B5009C"/>
    <w:rsid w:val="00B50239"/>
    <w:rsid w:val="00B510C0"/>
    <w:rsid w:val="00B512FB"/>
    <w:rsid w:val="00B52707"/>
    <w:rsid w:val="00B54414"/>
    <w:rsid w:val="00B55182"/>
    <w:rsid w:val="00B560BC"/>
    <w:rsid w:val="00B56944"/>
    <w:rsid w:val="00B57206"/>
    <w:rsid w:val="00B579D7"/>
    <w:rsid w:val="00B60CDE"/>
    <w:rsid w:val="00B60CE3"/>
    <w:rsid w:val="00B61D9B"/>
    <w:rsid w:val="00B638D4"/>
    <w:rsid w:val="00B64F1A"/>
    <w:rsid w:val="00B65317"/>
    <w:rsid w:val="00B6625E"/>
    <w:rsid w:val="00B66D51"/>
    <w:rsid w:val="00B67D91"/>
    <w:rsid w:val="00B7019F"/>
    <w:rsid w:val="00B701EB"/>
    <w:rsid w:val="00B70719"/>
    <w:rsid w:val="00B710F5"/>
    <w:rsid w:val="00B71353"/>
    <w:rsid w:val="00B715D6"/>
    <w:rsid w:val="00B722A9"/>
    <w:rsid w:val="00B725EA"/>
    <w:rsid w:val="00B727A7"/>
    <w:rsid w:val="00B73A1A"/>
    <w:rsid w:val="00B7448C"/>
    <w:rsid w:val="00B7486F"/>
    <w:rsid w:val="00B759E8"/>
    <w:rsid w:val="00B7758B"/>
    <w:rsid w:val="00B803A8"/>
    <w:rsid w:val="00B817F9"/>
    <w:rsid w:val="00B825A7"/>
    <w:rsid w:val="00B82FDA"/>
    <w:rsid w:val="00B8392F"/>
    <w:rsid w:val="00B850AE"/>
    <w:rsid w:val="00B85E3E"/>
    <w:rsid w:val="00B86560"/>
    <w:rsid w:val="00B8676A"/>
    <w:rsid w:val="00B8711E"/>
    <w:rsid w:val="00B87E21"/>
    <w:rsid w:val="00B90637"/>
    <w:rsid w:val="00B9088A"/>
    <w:rsid w:val="00B91AD1"/>
    <w:rsid w:val="00B91E53"/>
    <w:rsid w:val="00B92880"/>
    <w:rsid w:val="00B946A3"/>
    <w:rsid w:val="00B966AA"/>
    <w:rsid w:val="00B97369"/>
    <w:rsid w:val="00B97929"/>
    <w:rsid w:val="00B97BA1"/>
    <w:rsid w:val="00B97C41"/>
    <w:rsid w:val="00BA02B4"/>
    <w:rsid w:val="00BA0BF2"/>
    <w:rsid w:val="00BA0CE8"/>
    <w:rsid w:val="00BA15A7"/>
    <w:rsid w:val="00BA2485"/>
    <w:rsid w:val="00BA2A10"/>
    <w:rsid w:val="00BA2E48"/>
    <w:rsid w:val="00BA3920"/>
    <w:rsid w:val="00BA5897"/>
    <w:rsid w:val="00BA591C"/>
    <w:rsid w:val="00BA6501"/>
    <w:rsid w:val="00BA6E5D"/>
    <w:rsid w:val="00BB1329"/>
    <w:rsid w:val="00BB1857"/>
    <w:rsid w:val="00BB23F3"/>
    <w:rsid w:val="00BB2D11"/>
    <w:rsid w:val="00BB346F"/>
    <w:rsid w:val="00BB3634"/>
    <w:rsid w:val="00BB4813"/>
    <w:rsid w:val="00BB5FBB"/>
    <w:rsid w:val="00BB67FB"/>
    <w:rsid w:val="00BB766F"/>
    <w:rsid w:val="00BC2F90"/>
    <w:rsid w:val="00BC3AA3"/>
    <w:rsid w:val="00BC5195"/>
    <w:rsid w:val="00BC5F75"/>
    <w:rsid w:val="00BC743F"/>
    <w:rsid w:val="00BC79BF"/>
    <w:rsid w:val="00BD02DD"/>
    <w:rsid w:val="00BD0634"/>
    <w:rsid w:val="00BD0A50"/>
    <w:rsid w:val="00BD177C"/>
    <w:rsid w:val="00BD1E68"/>
    <w:rsid w:val="00BD2FFA"/>
    <w:rsid w:val="00BD3C7D"/>
    <w:rsid w:val="00BD4036"/>
    <w:rsid w:val="00BD4E19"/>
    <w:rsid w:val="00BD6066"/>
    <w:rsid w:val="00BD636E"/>
    <w:rsid w:val="00BD75C8"/>
    <w:rsid w:val="00BE0472"/>
    <w:rsid w:val="00BE1D41"/>
    <w:rsid w:val="00BE2668"/>
    <w:rsid w:val="00BE26E0"/>
    <w:rsid w:val="00BE2C8A"/>
    <w:rsid w:val="00BE2FF2"/>
    <w:rsid w:val="00BE39E1"/>
    <w:rsid w:val="00BE4D8B"/>
    <w:rsid w:val="00BE536B"/>
    <w:rsid w:val="00BE6B8F"/>
    <w:rsid w:val="00BF7457"/>
    <w:rsid w:val="00C018C9"/>
    <w:rsid w:val="00C01EE2"/>
    <w:rsid w:val="00C034AA"/>
    <w:rsid w:val="00C0375B"/>
    <w:rsid w:val="00C052D8"/>
    <w:rsid w:val="00C0574C"/>
    <w:rsid w:val="00C05FDC"/>
    <w:rsid w:val="00C06557"/>
    <w:rsid w:val="00C070D0"/>
    <w:rsid w:val="00C10A01"/>
    <w:rsid w:val="00C11878"/>
    <w:rsid w:val="00C11CCB"/>
    <w:rsid w:val="00C12C17"/>
    <w:rsid w:val="00C13F4E"/>
    <w:rsid w:val="00C14AA9"/>
    <w:rsid w:val="00C14F0B"/>
    <w:rsid w:val="00C1592A"/>
    <w:rsid w:val="00C15AFE"/>
    <w:rsid w:val="00C1731F"/>
    <w:rsid w:val="00C175DE"/>
    <w:rsid w:val="00C17691"/>
    <w:rsid w:val="00C17AE9"/>
    <w:rsid w:val="00C20726"/>
    <w:rsid w:val="00C20834"/>
    <w:rsid w:val="00C20D77"/>
    <w:rsid w:val="00C2358C"/>
    <w:rsid w:val="00C23CB1"/>
    <w:rsid w:val="00C24A59"/>
    <w:rsid w:val="00C24B13"/>
    <w:rsid w:val="00C2519C"/>
    <w:rsid w:val="00C263ED"/>
    <w:rsid w:val="00C26931"/>
    <w:rsid w:val="00C276A6"/>
    <w:rsid w:val="00C324A3"/>
    <w:rsid w:val="00C33045"/>
    <w:rsid w:val="00C348BF"/>
    <w:rsid w:val="00C360A4"/>
    <w:rsid w:val="00C3645C"/>
    <w:rsid w:val="00C36E18"/>
    <w:rsid w:val="00C3783F"/>
    <w:rsid w:val="00C40458"/>
    <w:rsid w:val="00C40D6D"/>
    <w:rsid w:val="00C40F31"/>
    <w:rsid w:val="00C4170D"/>
    <w:rsid w:val="00C4225B"/>
    <w:rsid w:val="00C423BE"/>
    <w:rsid w:val="00C428AC"/>
    <w:rsid w:val="00C43173"/>
    <w:rsid w:val="00C4449E"/>
    <w:rsid w:val="00C44E84"/>
    <w:rsid w:val="00C451FE"/>
    <w:rsid w:val="00C474E4"/>
    <w:rsid w:val="00C4766E"/>
    <w:rsid w:val="00C47A3F"/>
    <w:rsid w:val="00C50272"/>
    <w:rsid w:val="00C5386C"/>
    <w:rsid w:val="00C54511"/>
    <w:rsid w:val="00C545C4"/>
    <w:rsid w:val="00C55DE4"/>
    <w:rsid w:val="00C5614D"/>
    <w:rsid w:val="00C5666D"/>
    <w:rsid w:val="00C57148"/>
    <w:rsid w:val="00C6035E"/>
    <w:rsid w:val="00C6097C"/>
    <w:rsid w:val="00C62033"/>
    <w:rsid w:val="00C62DF0"/>
    <w:rsid w:val="00C634C4"/>
    <w:rsid w:val="00C65D9E"/>
    <w:rsid w:val="00C66197"/>
    <w:rsid w:val="00C6656C"/>
    <w:rsid w:val="00C66652"/>
    <w:rsid w:val="00C70816"/>
    <w:rsid w:val="00C71C6A"/>
    <w:rsid w:val="00C721A4"/>
    <w:rsid w:val="00C72BA1"/>
    <w:rsid w:val="00C73523"/>
    <w:rsid w:val="00C74F8D"/>
    <w:rsid w:val="00C767BD"/>
    <w:rsid w:val="00C768E6"/>
    <w:rsid w:val="00C76D0D"/>
    <w:rsid w:val="00C76D44"/>
    <w:rsid w:val="00C770CD"/>
    <w:rsid w:val="00C771C4"/>
    <w:rsid w:val="00C776A2"/>
    <w:rsid w:val="00C77D0E"/>
    <w:rsid w:val="00C8032F"/>
    <w:rsid w:val="00C814B6"/>
    <w:rsid w:val="00C824C1"/>
    <w:rsid w:val="00C824F8"/>
    <w:rsid w:val="00C82BB9"/>
    <w:rsid w:val="00C83F47"/>
    <w:rsid w:val="00C84130"/>
    <w:rsid w:val="00C84430"/>
    <w:rsid w:val="00C851C7"/>
    <w:rsid w:val="00C85353"/>
    <w:rsid w:val="00C85461"/>
    <w:rsid w:val="00C85BF8"/>
    <w:rsid w:val="00C85E5F"/>
    <w:rsid w:val="00C862AB"/>
    <w:rsid w:val="00C865D8"/>
    <w:rsid w:val="00C86B9E"/>
    <w:rsid w:val="00C90527"/>
    <w:rsid w:val="00C90E52"/>
    <w:rsid w:val="00C9189F"/>
    <w:rsid w:val="00C91F51"/>
    <w:rsid w:val="00C9201A"/>
    <w:rsid w:val="00C93173"/>
    <w:rsid w:val="00C937EE"/>
    <w:rsid w:val="00C93CD4"/>
    <w:rsid w:val="00C948C8"/>
    <w:rsid w:val="00C94984"/>
    <w:rsid w:val="00C9639F"/>
    <w:rsid w:val="00C96566"/>
    <w:rsid w:val="00C968E1"/>
    <w:rsid w:val="00C96D3C"/>
    <w:rsid w:val="00C97AF5"/>
    <w:rsid w:val="00CA1266"/>
    <w:rsid w:val="00CA1E0E"/>
    <w:rsid w:val="00CA3408"/>
    <w:rsid w:val="00CA35DE"/>
    <w:rsid w:val="00CA3AC7"/>
    <w:rsid w:val="00CA3CA5"/>
    <w:rsid w:val="00CA41E5"/>
    <w:rsid w:val="00CA7076"/>
    <w:rsid w:val="00CA7487"/>
    <w:rsid w:val="00CB0F27"/>
    <w:rsid w:val="00CB24D6"/>
    <w:rsid w:val="00CB52E6"/>
    <w:rsid w:val="00CC01D5"/>
    <w:rsid w:val="00CC01DE"/>
    <w:rsid w:val="00CC05C4"/>
    <w:rsid w:val="00CC0C77"/>
    <w:rsid w:val="00CC2E19"/>
    <w:rsid w:val="00CC34FB"/>
    <w:rsid w:val="00CC4BB1"/>
    <w:rsid w:val="00CC4E1E"/>
    <w:rsid w:val="00CC5047"/>
    <w:rsid w:val="00CC5170"/>
    <w:rsid w:val="00CC54D8"/>
    <w:rsid w:val="00CC55E7"/>
    <w:rsid w:val="00CC5C2C"/>
    <w:rsid w:val="00CD012E"/>
    <w:rsid w:val="00CD310A"/>
    <w:rsid w:val="00CD3E01"/>
    <w:rsid w:val="00CD3E40"/>
    <w:rsid w:val="00CD4A71"/>
    <w:rsid w:val="00CD52D8"/>
    <w:rsid w:val="00CD5AF0"/>
    <w:rsid w:val="00CD5F9F"/>
    <w:rsid w:val="00CE0111"/>
    <w:rsid w:val="00CE078E"/>
    <w:rsid w:val="00CE0F6B"/>
    <w:rsid w:val="00CE1B4B"/>
    <w:rsid w:val="00CE2550"/>
    <w:rsid w:val="00CE2662"/>
    <w:rsid w:val="00CE3368"/>
    <w:rsid w:val="00CE3C93"/>
    <w:rsid w:val="00CE433C"/>
    <w:rsid w:val="00CE45A6"/>
    <w:rsid w:val="00CE5E69"/>
    <w:rsid w:val="00CE625D"/>
    <w:rsid w:val="00CE634D"/>
    <w:rsid w:val="00CE6AD5"/>
    <w:rsid w:val="00CE6CAD"/>
    <w:rsid w:val="00CE760A"/>
    <w:rsid w:val="00CF0BF8"/>
    <w:rsid w:val="00CF1569"/>
    <w:rsid w:val="00CF1F65"/>
    <w:rsid w:val="00CF22C0"/>
    <w:rsid w:val="00CF355D"/>
    <w:rsid w:val="00CF3D5F"/>
    <w:rsid w:val="00CF439D"/>
    <w:rsid w:val="00CF5598"/>
    <w:rsid w:val="00CF5606"/>
    <w:rsid w:val="00CF736D"/>
    <w:rsid w:val="00D00B5E"/>
    <w:rsid w:val="00D0141D"/>
    <w:rsid w:val="00D027EF"/>
    <w:rsid w:val="00D02B19"/>
    <w:rsid w:val="00D03081"/>
    <w:rsid w:val="00D045D8"/>
    <w:rsid w:val="00D048FC"/>
    <w:rsid w:val="00D05337"/>
    <w:rsid w:val="00D0636F"/>
    <w:rsid w:val="00D066D0"/>
    <w:rsid w:val="00D0688F"/>
    <w:rsid w:val="00D07565"/>
    <w:rsid w:val="00D10481"/>
    <w:rsid w:val="00D10D08"/>
    <w:rsid w:val="00D10D16"/>
    <w:rsid w:val="00D10FAD"/>
    <w:rsid w:val="00D135A1"/>
    <w:rsid w:val="00D150A7"/>
    <w:rsid w:val="00D1558A"/>
    <w:rsid w:val="00D159E8"/>
    <w:rsid w:val="00D15B1A"/>
    <w:rsid w:val="00D16186"/>
    <w:rsid w:val="00D16296"/>
    <w:rsid w:val="00D16CCE"/>
    <w:rsid w:val="00D16EF6"/>
    <w:rsid w:val="00D17FD5"/>
    <w:rsid w:val="00D206CC"/>
    <w:rsid w:val="00D20921"/>
    <w:rsid w:val="00D21301"/>
    <w:rsid w:val="00D227E4"/>
    <w:rsid w:val="00D23A30"/>
    <w:rsid w:val="00D242BC"/>
    <w:rsid w:val="00D258C0"/>
    <w:rsid w:val="00D25C8B"/>
    <w:rsid w:val="00D25ECF"/>
    <w:rsid w:val="00D30781"/>
    <w:rsid w:val="00D32340"/>
    <w:rsid w:val="00D329B3"/>
    <w:rsid w:val="00D344CA"/>
    <w:rsid w:val="00D34EAC"/>
    <w:rsid w:val="00D404FB"/>
    <w:rsid w:val="00D40FC2"/>
    <w:rsid w:val="00D41CCE"/>
    <w:rsid w:val="00D42286"/>
    <w:rsid w:val="00D42603"/>
    <w:rsid w:val="00D42BA4"/>
    <w:rsid w:val="00D42E06"/>
    <w:rsid w:val="00D43D6C"/>
    <w:rsid w:val="00D442B8"/>
    <w:rsid w:val="00D449D4"/>
    <w:rsid w:val="00D45172"/>
    <w:rsid w:val="00D45393"/>
    <w:rsid w:val="00D462E7"/>
    <w:rsid w:val="00D47B4B"/>
    <w:rsid w:val="00D47B67"/>
    <w:rsid w:val="00D5012D"/>
    <w:rsid w:val="00D50449"/>
    <w:rsid w:val="00D518A5"/>
    <w:rsid w:val="00D52642"/>
    <w:rsid w:val="00D53976"/>
    <w:rsid w:val="00D54272"/>
    <w:rsid w:val="00D54AC0"/>
    <w:rsid w:val="00D551F5"/>
    <w:rsid w:val="00D57B09"/>
    <w:rsid w:val="00D57CE5"/>
    <w:rsid w:val="00D57F7C"/>
    <w:rsid w:val="00D602F3"/>
    <w:rsid w:val="00D62619"/>
    <w:rsid w:val="00D6371A"/>
    <w:rsid w:val="00D65521"/>
    <w:rsid w:val="00D65F11"/>
    <w:rsid w:val="00D70CF9"/>
    <w:rsid w:val="00D70FCB"/>
    <w:rsid w:val="00D71B3B"/>
    <w:rsid w:val="00D72A2D"/>
    <w:rsid w:val="00D73515"/>
    <w:rsid w:val="00D750B3"/>
    <w:rsid w:val="00D751B9"/>
    <w:rsid w:val="00D76DF4"/>
    <w:rsid w:val="00D77E93"/>
    <w:rsid w:val="00D80B0A"/>
    <w:rsid w:val="00D80F25"/>
    <w:rsid w:val="00D81548"/>
    <w:rsid w:val="00D8399D"/>
    <w:rsid w:val="00D84BA2"/>
    <w:rsid w:val="00D85203"/>
    <w:rsid w:val="00D85658"/>
    <w:rsid w:val="00D8576B"/>
    <w:rsid w:val="00D8657B"/>
    <w:rsid w:val="00D86A5F"/>
    <w:rsid w:val="00D86DC3"/>
    <w:rsid w:val="00D86FFC"/>
    <w:rsid w:val="00D877B3"/>
    <w:rsid w:val="00D90164"/>
    <w:rsid w:val="00D91F15"/>
    <w:rsid w:val="00D93B3E"/>
    <w:rsid w:val="00D93F83"/>
    <w:rsid w:val="00D94328"/>
    <w:rsid w:val="00D959A1"/>
    <w:rsid w:val="00D962C7"/>
    <w:rsid w:val="00DA0AC9"/>
    <w:rsid w:val="00DA2CC8"/>
    <w:rsid w:val="00DA3891"/>
    <w:rsid w:val="00DA3A0C"/>
    <w:rsid w:val="00DA5C85"/>
    <w:rsid w:val="00DA600B"/>
    <w:rsid w:val="00DB07F6"/>
    <w:rsid w:val="00DB17B1"/>
    <w:rsid w:val="00DB1A47"/>
    <w:rsid w:val="00DB1DC6"/>
    <w:rsid w:val="00DB2317"/>
    <w:rsid w:val="00DB39B6"/>
    <w:rsid w:val="00DB51AE"/>
    <w:rsid w:val="00DB5B16"/>
    <w:rsid w:val="00DB69DE"/>
    <w:rsid w:val="00DB7823"/>
    <w:rsid w:val="00DB79DC"/>
    <w:rsid w:val="00DB7E0C"/>
    <w:rsid w:val="00DC012D"/>
    <w:rsid w:val="00DC10E5"/>
    <w:rsid w:val="00DC2501"/>
    <w:rsid w:val="00DC4037"/>
    <w:rsid w:val="00DC403F"/>
    <w:rsid w:val="00DC4FFA"/>
    <w:rsid w:val="00DC583A"/>
    <w:rsid w:val="00DC6643"/>
    <w:rsid w:val="00DC6D35"/>
    <w:rsid w:val="00DD0370"/>
    <w:rsid w:val="00DD1115"/>
    <w:rsid w:val="00DD3018"/>
    <w:rsid w:val="00DD3159"/>
    <w:rsid w:val="00DD49EA"/>
    <w:rsid w:val="00DE025C"/>
    <w:rsid w:val="00DE166C"/>
    <w:rsid w:val="00DE275D"/>
    <w:rsid w:val="00DE47FE"/>
    <w:rsid w:val="00DE58D3"/>
    <w:rsid w:val="00DE6DB6"/>
    <w:rsid w:val="00DF073F"/>
    <w:rsid w:val="00DF421F"/>
    <w:rsid w:val="00DF5963"/>
    <w:rsid w:val="00DF6819"/>
    <w:rsid w:val="00DF773E"/>
    <w:rsid w:val="00E001E2"/>
    <w:rsid w:val="00E0072F"/>
    <w:rsid w:val="00E00909"/>
    <w:rsid w:val="00E00C88"/>
    <w:rsid w:val="00E00DB8"/>
    <w:rsid w:val="00E01455"/>
    <w:rsid w:val="00E016D0"/>
    <w:rsid w:val="00E02393"/>
    <w:rsid w:val="00E0239C"/>
    <w:rsid w:val="00E02FEC"/>
    <w:rsid w:val="00E055DE"/>
    <w:rsid w:val="00E07367"/>
    <w:rsid w:val="00E07427"/>
    <w:rsid w:val="00E074DC"/>
    <w:rsid w:val="00E07519"/>
    <w:rsid w:val="00E11E45"/>
    <w:rsid w:val="00E12133"/>
    <w:rsid w:val="00E12195"/>
    <w:rsid w:val="00E12AD2"/>
    <w:rsid w:val="00E12D30"/>
    <w:rsid w:val="00E13A07"/>
    <w:rsid w:val="00E13F98"/>
    <w:rsid w:val="00E1582E"/>
    <w:rsid w:val="00E15C01"/>
    <w:rsid w:val="00E15DFB"/>
    <w:rsid w:val="00E15F94"/>
    <w:rsid w:val="00E16160"/>
    <w:rsid w:val="00E163DD"/>
    <w:rsid w:val="00E16B32"/>
    <w:rsid w:val="00E16EC0"/>
    <w:rsid w:val="00E17C9F"/>
    <w:rsid w:val="00E21923"/>
    <w:rsid w:val="00E219A4"/>
    <w:rsid w:val="00E22B76"/>
    <w:rsid w:val="00E22D5D"/>
    <w:rsid w:val="00E22E46"/>
    <w:rsid w:val="00E23CC1"/>
    <w:rsid w:val="00E23E42"/>
    <w:rsid w:val="00E24CD9"/>
    <w:rsid w:val="00E24EA4"/>
    <w:rsid w:val="00E25661"/>
    <w:rsid w:val="00E25A44"/>
    <w:rsid w:val="00E25BFB"/>
    <w:rsid w:val="00E25CA2"/>
    <w:rsid w:val="00E25E6A"/>
    <w:rsid w:val="00E26ED2"/>
    <w:rsid w:val="00E26F3F"/>
    <w:rsid w:val="00E272A5"/>
    <w:rsid w:val="00E30078"/>
    <w:rsid w:val="00E3037D"/>
    <w:rsid w:val="00E30D91"/>
    <w:rsid w:val="00E32958"/>
    <w:rsid w:val="00E33474"/>
    <w:rsid w:val="00E34DC2"/>
    <w:rsid w:val="00E34FF3"/>
    <w:rsid w:val="00E351C9"/>
    <w:rsid w:val="00E35A3C"/>
    <w:rsid w:val="00E35C3A"/>
    <w:rsid w:val="00E35C84"/>
    <w:rsid w:val="00E3609A"/>
    <w:rsid w:val="00E40009"/>
    <w:rsid w:val="00E4133C"/>
    <w:rsid w:val="00E426E8"/>
    <w:rsid w:val="00E44095"/>
    <w:rsid w:val="00E453D5"/>
    <w:rsid w:val="00E45B64"/>
    <w:rsid w:val="00E4605F"/>
    <w:rsid w:val="00E47AFD"/>
    <w:rsid w:val="00E50D35"/>
    <w:rsid w:val="00E50F85"/>
    <w:rsid w:val="00E52F8C"/>
    <w:rsid w:val="00E534C9"/>
    <w:rsid w:val="00E536AA"/>
    <w:rsid w:val="00E556E7"/>
    <w:rsid w:val="00E56275"/>
    <w:rsid w:val="00E5754F"/>
    <w:rsid w:val="00E57EAF"/>
    <w:rsid w:val="00E61286"/>
    <w:rsid w:val="00E61A2A"/>
    <w:rsid w:val="00E61ADF"/>
    <w:rsid w:val="00E638D7"/>
    <w:rsid w:val="00E63903"/>
    <w:rsid w:val="00E63F5A"/>
    <w:rsid w:val="00E64918"/>
    <w:rsid w:val="00E64E56"/>
    <w:rsid w:val="00E66302"/>
    <w:rsid w:val="00E6783E"/>
    <w:rsid w:val="00E67C2D"/>
    <w:rsid w:val="00E67DAE"/>
    <w:rsid w:val="00E70456"/>
    <w:rsid w:val="00E712E6"/>
    <w:rsid w:val="00E71B92"/>
    <w:rsid w:val="00E72C39"/>
    <w:rsid w:val="00E74885"/>
    <w:rsid w:val="00E75A00"/>
    <w:rsid w:val="00E76E90"/>
    <w:rsid w:val="00E77BE4"/>
    <w:rsid w:val="00E77E3C"/>
    <w:rsid w:val="00E80D8A"/>
    <w:rsid w:val="00E8119F"/>
    <w:rsid w:val="00E81628"/>
    <w:rsid w:val="00E821C6"/>
    <w:rsid w:val="00E828D8"/>
    <w:rsid w:val="00E82A12"/>
    <w:rsid w:val="00E8421D"/>
    <w:rsid w:val="00E846EF"/>
    <w:rsid w:val="00E8695C"/>
    <w:rsid w:val="00E8750F"/>
    <w:rsid w:val="00E87B04"/>
    <w:rsid w:val="00E9133D"/>
    <w:rsid w:val="00E925EC"/>
    <w:rsid w:val="00E92EA0"/>
    <w:rsid w:val="00E9337E"/>
    <w:rsid w:val="00E933CF"/>
    <w:rsid w:val="00E937E6"/>
    <w:rsid w:val="00E941E6"/>
    <w:rsid w:val="00E9488F"/>
    <w:rsid w:val="00E96BF9"/>
    <w:rsid w:val="00E97EFC"/>
    <w:rsid w:val="00EA2480"/>
    <w:rsid w:val="00EA2628"/>
    <w:rsid w:val="00EA2D8D"/>
    <w:rsid w:val="00EA330E"/>
    <w:rsid w:val="00EA4CE1"/>
    <w:rsid w:val="00EA5BEC"/>
    <w:rsid w:val="00EA60A4"/>
    <w:rsid w:val="00EA6381"/>
    <w:rsid w:val="00EA6383"/>
    <w:rsid w:val="00EA71B1"/>
    <w:rsid w:val="00EA7D9F"/>
    <w:rsid w:val="00EB052C"/>
    <w:rsid w:val="00EB0C81"/>
    <w:rsid w:val="00EB1B8B"/>
    <w:rsid w:val="00EB2900"/>
    <w:rsid w:val="00EB3105"/>
    <w:rsid w:val="00EB334B"/>
    <w:rsid w:val="00EB4056"/>
    <w:rsid w:val="00EB4D7E"/>
    <w:rsid w:val="00EB6D59"/>
    <w:rsid w:val="00EB7F72"/>
    <w:rsid w:val="00EC053C"/>
    <w:rsid w:val="00EC6C36"/>
    <w:rsid w:val="00EC76B1"/>
    <w:rsid w:val="00EC7700"/>
    <w:rsid w:val="00EC7C0E"/>
    <w:rsid w:val="00ED0B3F"/>
    <w:rsid w:val="00ED2C5D"/>
    <w:rsid w:val="00ED2DE7"/>
    <w:rsid w:val="00ED2FBD"/>
    <w:rsid w:val="00ED3444"/>
    <w:rsid w:val="00ED48BF"/>
    <w:rsid w:val="00ED4C36"/>
    <w:rsid w:val="00ED6482"/>
    <w:rsid w:val="00ED64B2"/>
    <w:rsid w:val="00EE08F5"/>
    <w:rsid w:val="00EE1631"/>
    <w:rsid w:val="00EE1791"/>
    <w:rsid w:val="00EE1E66"/>
    <w:rsid w:val="00EE201F"/>
    <w:rsid w:val="00EE2282"/>
    <w:rsid w:val="00EE306A"/>
    <w:rsid w:val="00EE3501"/>
    <w:rsid w:val="00EE3BA3"/>
    <w:rsid w:val="00EE3FF5"/>
    <w:rsid w:val="00EE4962"/>
    <w:rsid w:val="00EE4C71"/>
    <w:rsid w:val="00EE51C1"/>
    <w:rsid w:val="00EE5FCD"/>
    <w:rsid w:val="00EE6F39"/>
    <w:rsid w:val="00EF0220"/>
    <w:rsid w:val="00EF0336"/>
    <w:rsid w:val="00EF3D14"/>
    <w:rsid w:val="00EF3D2B"/>
    <w:rsid w:val="00EF58DD"/>
    <w:rsid w:val="00EF6F18"/>
    <w:rsid w:val="00EF76C1"/>
    <w:rsid w:val="00EF7A06"/>
    <w:rsid w:val="00EF7EC3"/>
    <w:rsid w:val="00F00BC2"/>
    <w:rsid w:val="00F01DAE"/>
    <w:rsid w:val="00F01F88"/>
    <w:rsid w:val="00F031DD"/>
    <w:rsid w:val="00F03C19"/>
    <w:rsid w:val="00F0404D"/>
    <w:rsid w:val="00F04155"/>
    <w:rsid w:val="00F044E0"/>
    <w:rsid w:val="00F05F86"/>
    <w:rsid w:val="00F071DC"/>
    <w:rsid w:val="00F075E3"/>
    <w:rsid w:val="00F131D7"/>
    <w:rsid w:val="00F13AAB"/>
    <w:rsid w:val="00F14342"/>
    <w:rsid w:val="00F14CF7"/>
    <w:rsid w:val="00F15016"/>
    <w:rsid w:val="00F164EE"/>
    <w:rsid w:val="00F16BA7"/>
    <w:rsid w:val="00F241EC"/>
    <w:rsid w:val="00F26379"/>
    <w:rsid w:val="00F3173B"/>
    <w:rsid w:val="00F322C5"/>
    <w:rsid w:val="00F325DB"/>
    <w:rsid w:val="00F325F6"/>
    <w:rsid w:val="00F326F7"/>
    <w:rsid w:val="00F32FF4"/>
    <w:rsid w:val="00F3430C"/>
    <w:rsid w:val="00F345DF"/>
    <w:rsid w:val="00F349E7"/>
    <w:rsid w:val="00F35043"/>
    <w:rsid w:val="00F35501"/>
    <w:rsid w:val="00F359A5"/>
    <w:rsid w:val="00F35B2D"/>
    <w:rsid w:val="00F362FE"/>
    <w:rsid w:val="00F40CA3"/>
    <w:rsid w:val="00F40D94"/>
    <w:rsid w:val="00F426CE"/>
    <w:rsid w:val="00F443CB"/>
    <w:rsid w:val="00F449E4"/>
    <w:rsid w:val="00F46548"/>
    <w:rsid w:val="00F46564"/>
    <w:rsid w:val="00F476F0"/>
    <w:rsid w:val="00F5086B"/>
    <w:rsid w:val="00F5092E"/>
    <w:rsid w:val="00F527C6"/>
    <w:rsid w:val="00F530D9"/>
    <w:rsid w:val="00F53BE2"/>
    <w:rsid w:val="00F53D3E"/>
    <w:rsid w:val="00F54D4A"/>
    <w:rsid w:val="00F5581B"/>
    <w:rsid w:val="00F5620F"/>
    <w:rsid w:val="00F562F9"/>
    <w:rsid w:val="00F57D00"/>
    <w:rsid w:val="00F60129"/>
    <w:rsid w:val="00F6036B"/>
    <w:rsid w:val="00F626EE"/>
    <w:rsid w:val="00F6421B"/>
    <w:rsid w:val="00F64E74"/>
    <w:rsid w:val="00F65435"/>
    <w:rsid w:val="00F708D8"/>
    <w:rsid w:val="00F70E6E"/>
    <w:rsid w:val="00F718C0"/>
    <w:rsid w:val="00F71AE1"/>
    <w:rsid w:val="00F7339F"/>
    <w:rsid w:val="00F743A5"/>
    <w:rsid w:val="00F746B7"/>
    <w:rsid w:val="00F74F62"/>
    <w:rsid w:val="00F75287"/>
    <w:rsid w:val="00F766B5"/>
    <w:rsid w:val="00F76BEF"/>
    <w:rsid w:val="00F80123"/>
    <w:rsid w:val="00F802AB"/>
    <w:rsid w:val="00F81829"/>
    <w:rsid w:val="00F81D8A"/>
    <w:rsid w:val="00F822EB"/>
    <w:rsid w:val="00F83077"/>
    <w:rsid w:val="00F83811"/>
    <w:rsid w:val="00F85904"/>
    <w:rsid w:val="00F85BE5"/>
    <w:rsid w:val="00F86311"/>
    <w:rsid w:val="00F86C68"/>
    <w:rsid w:val="00F87B7A"/>
    <w:rsid w:val="00F87C10"/>
    <w:rsid w:val="00F87EAF"/>
    <w:rsid w:val="00F908E3"/>
    <w:rsid w:val="00F90E8C"/>
    <w:rsid w:val="00F91393"/>
    <w:rsid w:val="00F91C5B"/>
    <w:rsid w:val="00F9203A"/>
    <w:rsid w:val="00F93BAE"/>
    <w:rsid w:val="00F94953"/>
    <w:rsid w:val="00F95054"/>
    <w:rsid w:val="00F962F1"/>
    <w:rsid w:val="00F963CF"/>
    <w:rsid w:val="00F96E47"/>
    <w:rsid w:val="00F97299"/>
    <w:rsid w:val="00FA0C46"/>
    <w:rsid w:val="00FA21E9"/>
    <w:rsid w:val="00FA223E"/>
    <w:rsid w:val="00FA23A2"/>
    <w:rsid w:val="00FA2BD1"/>
    <w:rsid w:val="00FA4486"/>
    <w:rsid w:val="00FA4566"/>
    <w:rsid w:val="00FA4A5D"/>
    <w:rsid w:val="00FA4DAC"/>
    <w:rsid w:val="00FB06FB"/>
    <w:rsid w:val="00FB1518"/>
    <w:rsid w:val="00FB2C01"/>
    <w:rsid w:val="00FB3FEF"/>
    <w:rsid w:val="00FB66DF"/>
    <w:rsid w:val="00FB6B44"/>
    <w:rsid w:val="00FB751F"/>
    <w:rsid w:val="00FB75BC"/>
    <w:rsid w:val="00FB7C76"/>
    <w:rsid w:val="00FC0FF2"/>
    <w:rsid w:val="00FC30F0"/>
    <w:rsid w:val="00FC3949"/>
    <w:rsid w:val="00FC3FC2"/>
    <w:rsid w:val="00FC42D5"/>
    <w:rsid w:val="00FC487D"/>
    <w:rsid w:val="00FC49DD"/>
    <w:rsid w:val="00FC4CF5"/>
    <w:rsid w:val="00FC5C20"/>
    <w:rsid w:val="00FC605C"/>
    <w:rsid w:val="00FC67EA"/>
    <w:rsid w:val="00FC6D78"/>
    <w:rsid w:val="00FD074C"/>
    <w:rsid w:val="00FD0857"/>
    <w:rsid w:val="00FD0D26"/>
    <w:rsid w:val="00FD0DD0"/>
    <w:rsid w:val="00FD1031"/>
    <w:rsid w:val="00FD1E54"/>
    <w:rsid w:val="00FD1EA4"/>
    <w:rsid w:val="00FD3968"/>
    <w:rsid w:val="00FD3A75"/>
    <w:rsid w:val="00FD3D23"/>
    <w:rsid w:val="00FD4D24"/>
    <w:rsid w:val="00FD6D29"/>
    <w:rsid w:val="00FE1DF2"/>
    <w:rsid w:val="00FE2B33"/>
    <w:rsid w:val="00FE4AAD"/>
    <w:rsid w:val="00FE4ABA"/>
    <w:rsid w:val="00FE593A"/>
    <w:rsid w:val="00FE6D28"/>
    <w:rsid w:val="00FE7E1B"/>
    <w:rsid w:val="00FF0107"/>
    <w:rsid w:val="00FF0379"/>
    <w:rsid w:val="00FF082C"/>
    <w:rsid w:val="00FF1735"/>
    <w:rsid w:val="00FF2ED5"/>
    <w:rsid w:val="00FF370C"/>
    <w:rsid w:val="00FF3D29"/>
    <w:rsid w:val="00FF5FCD"/>
    <w:rsid w:val="00FF67AC"/>
    <w:rsid w:val="00FF69B7"/>
    <w:rsid w:val="00FF78B8"/>
    <w:rsid w:val="00FF7F1A"/>
    <w:rsid w:val="012EE46A"/>
    <w:rsid w:val="01BC0223"/>
    <w:rsid w:val="01D6F1CE"/>
    <w:rsid w:val="01D7403C"/>
    <w:rsid w:val="01F93890"/>
    <w:rsid w:val="021099CC"/>
    <w:rsid w:val="02121270"/>
    <w:rsid w:val="0226595D"/>
    <w:rsid w:val="0234E17E"/>
    <w:rsid w:val="0239BF43"/>
    <w:rsid w:val="02D3AE70"/>
    <w:rsid w:val="02D753D1"/>
    <w:rsid w:val="02F72BD0"/>
    <w:rsid w:val="030F8C6C"/>
    <w:rsid w:val="039508F1"/>
    <w:rsid w:val="03CD4629"/>
    <w:rsid w:val="03EF5541"/>
    <w:rsid w:val="046C4C42"/>
    <w:rsid w:val="048E743D"/>
    <w:rsid w:val="0495DF47"/>
    <w:rsid w:val="04AF9F51"/>
    <w:rsid w:val="04C3AA3E"/>
    <w:rsid w:val="04E28B24"/>
    <w:rsid w:val="04F374DF"/>
    <w:rsid w:val="04F47DCA"/>
    <w:rsid w:val="04F48AAC"/>
    <w:rsid w:val="050260EC"/>
    <w:rsid w:val="058CB405"/>
    <w:rsid w:val="05D8E8A5"/>
    <w:rsid w:val="060D81C8"/>
    <w:rsid w:val="0656FA83"/>
    <w:rsid w:val="065E511A"/>
    <w:rsid w:val="0674FD9D"/>
    <w:rsid w:val="069CDF12"/>
    <w:rsid w:val="06D3D160"/>
    <w:rsid w:val="06E19C26"/>
    <w:rsid w:val="06EA44EF"/>
    <w:rsid w:val="07CCDA5F"/>
    <w:rsid w:val="08175DDC"/>
    <w:rsid w:val="082E3FFF"/>
    <w:rsid w:val="085C6F65"/>
    <w:rsid w:val="08AC9715"/>
    <w:rsid w:val="08FF029F"/>
    <w:rsid w:val="090CEAC5"/>
    <w:rsid w:val="0926CE51"/>
    <w:rsid w:val="093909DC"/>
    <w:rsid w:val="0940E860"/>
    <w:rsid w:val="09644787"/>
    <w:rsid w:val="09B3B04B"/>
    <w:rsid w:val="0A0DFECD"/>
    <w:rsid w:val="0A13D631"/>
    <w:rsid w:val="0A196FC9"/>
    <w:rsid w:val="0A457548"/>
    <w:rsid w:val="0A545F11"/>
    <w:rsid w:val="0A7D2DAF"/>
    <w:rsid w:val="0AA86CD0"/>
    <w:rsid w:val="0AC2C851"/>
    <w:rsid w:val="0AC64211"/>
    <w:rsid w:val="0ACC7358"/>
    <w:rsid w:val="0ACC7974"/>
    <w:rsid w:val="0ADEFDBE"/>
    <w:rsid w:val="0AF6A022"/>
    <w:rsid w:val="0B0BC7B6"/>
    <w:rsid w:val="0B0F3D09"/>
    <w:rsid w:val="0B13EB1D"/>
    <w:rsid w:val="0B261A34"/>
    <w:rsid w:val="0B3E3775"/>
    <w:rsid w:val="0B93444B"/>
    <w:rsid w:val="0BA4832C"/>
    <w:rsid w:val="0BDCB60E"/>
    <w:rsid w:val="0BF25546"/>
    <w:rsid w:val="0BFA91E5"/>
    <w:rsid w:val="0C113A66"/>
    <w:rsid w:val="0C47AD4F"/>
    <w:rsid w:val="0C4DE989"/>
    <w:rsid w:val="0C5569FE"/>
    <w:rsid w:val="0C597668"/>
    <w:rsid w:val="0C7DF358"/>
    <w:rsid w:val="0C918FC4"/>
    <w:rsid w:val="0C9F8152"/>
    <w:rsid w:val="0CA49FC3"/>
    <w:rsid w:val="0CCCF083"/>
    <w:rsid w:val="0CD6F432"/>
    <w:rsid w:val="0CF1D6A2"/>
    <w:rsid w:val="0D12CC18"/>
    <w:rsid w:val="0D1E79FC"/>
    <w:rsid w:val="0D473D6A"/>
    <w:rsid w:val="0D48CE22"/>
    <w:rsid w:val="0DB05A30"/>
    <w:rsid w:val="0DBF8AB9"/>
    <w:rsid w:val="0DD20B81"/>
    <w:rsid w:val="0E2B675C"/>
    <w:rsid w:val="0E475010"/>
    <w:rsid w:val="0E75952A"/>
    <w:rsid w:val="0E77FD8D"/>
    <w:rsid w:val="0E9EF784"/>
    <w:rsid w:val="0EA29735"/>
    <w:rsid w:val="0EA9A2E2"/>
    <w:rsid w:val="0F57F8AC"/>
    <w:rsid w:val="1059BDCD"/>
    <w:rsid w:val="10625122"/>
    <w:rsid w:val="10779F84"/>
    <w:rsid w:val="1081BAC4"/>
    <w:rsid w:val="10A2FFBD"/>
    <w:rsid w:val="10DEF117"/>
    <w:rsid w:val="10F69BDB"/>
    <w:rsid w:val="10F6DE8C"/>
    <w:rsid w:val="112280DE"/>
    <w:rsid w:val="11319412"/>
    <w:rsid w:val="113DAEFC"/>
    <w:rsid w:val="115274D0"/>
    <w:rsid w:val="118777B6"/>
    <w:rsid w:val="11AB2F9E"/>
    <w:rsid w:val="1235B9A2"/>
    <w:rsid w:val="12B2004E"/>
    <w:rsid w:val="12CCA864"/>
    <w:rsid w:val="1335F17A"/>
    <w:rsid w:val="133DFDA7"/>
    <w:rsid w:val="1345A67A"/>
    <w:rsid w:val="13A1927B"/>
    <w:rsid w:val="13AA2BE0"/>
    <w:rsid w:val="13C38CAB"/>
    <w:rsid w:val="13E23CDB"/>
    <w:rsid w:val="13F32FD9"/>
    <w:rsid w:val="1425B645"/>
    <w:rsid w:val="14996A17"/>
    <w:rsid w:val="14AF18D4"/>
    <w:rsid w:val="14B2ACB5"/>
    <w:rsid w:val="1525B563"/>
    <w:rsid w:val="15293611"/>
    <w:rsid w:val="15399592"/>
    <w:rsid w:val="15A2B377"/>
    <w:rsid w:val="15B598F6"/>
    <w:rsid w:val="15CF62D1"/>
    <w:rsid w:val="15CF9EDB"/>
    <w:rsid w:val="1632F9F3"/>
    <w:rsid w:val="16817E13"/>
    <w:rsid w:val="16C6F1C2"/>
    <w:rsid w:val="16D68927"/>
    <w:rsid w:val="16DB608F"/>
    <w:rsid w:val="17226C0B"/>
    <w:rsid w:val="1724FB51"/>
    <w:rsid w:val="1788F1D2"/>
    <w:rsid w:val="178F8725"/>
    <w:rsid w:val="1858ED2C"/>
    <w:rsid w:val="189374F4"/>
    <w:rsid w:val="1934FC5E"/>
    <w:rsid w:val="195AB903"/>
    <w:rsid w:val="195FB444"/>
    <w:rsid w:val="1974C176"/>
    <w:rsid w:val="1998AB59"/>
    <w:rsid w:val="1999934E"/>
    <w:rsid w:val="199B0835"/>
    <w:rsid w:val="19D35026"/>
    <w:rsid w:val="19E6EF90"/>
    <w:rsid w:val="1A1CD506"/>
    <w:rsid w:val="1A4967E8"/>
    <w:rsid w:val="1A510DF9"/>
    <w:rsid w:val="1A66260F"/>
    <w:rsid w:val="1A7CC608"/>
    <w:rsid w:val="1A93CC84"/>
    <w:rsid w:val="1B0E7D67"/>
    <w:rsid w:val="1B510E34"/>
    <w:rsid w:val="1B80C7B3"/>
    <w:rsid w:val="1B85AF2D"/>
    <w:rsid w:val="1BAF93F9"/>
    <w:rsid w:val="1BDB5F98"/>
    <w:rsid w:val="1BF072CB"/>
    <w:rsid w:val="1BF4DB78"/>
    <w:rsid w:val="1BFEF930"/>
    <w:rsid w:val="1C0BA81D"/>
    <w:rsid w:val="1C1F54FF"/>
    <w:rsid w:val="1C222FA9"/>
    <w:rsid w:val="1C4A2743"/>
    <w:rsid w:val="1C6816FD"/>
    <w:rsid w:val="1C6A9B26"/>
    <w:rsid w:val="1CC9EB1A"/>
    <w:rsid w:val="1D191D73"/>
    <w:rsid w:val="1D3823F3"/>
    <w:rsid w:val="1D456339"/>
    <w:rsid w:val="1D460C49"/>
    <w:rsid w:val="1D4C82F2"/>
    <w:rsid w:val="1D6E9FBF"/>
    <w:rsid w:val="1D6F7BFB"/>
    <w:rsid w:val="1DAF683D"/>
    <w:rsid w:val="1E16F9C5"/>
    <w:rsid w:val="1E3F802C"/>
    <w:rsid w:val="1E6E7958"/>
    <w:rsid w:val="1E6F8E2A"/>
    <w:rsid w:val="1EF5B463"/>
    <w:rsid w:val="1F084E67"/>
    <w:rsid w:val="1F283C14"/>
    <w:rsid w:val="1F2B0CC3"/>
    <w:rsid w:val="1F383CB5"/>
    <w:rsid w:val="1F384C63"/>
    <w:rsid w:val="1F7272AA"/>
    <w:rsid w:val="1FE75546"/>
    <w:rsid w:val="2017C561"/>
    <w:rsid w:val="20284182"/>
    <w:rsid w:val="20A02031"/>
    <w:rsid w:val="20E7F9C5"/>
    <w:rsid w:val="210D877F"/>
    <w:rsid w:val="2135D7F5"/>
    <w:rsid w:val="21475D49"/>
    <w:rsid w:val="21521363"/>
    <w:rsid w:val="21684E56"/>
    <w:rsid w:val="21691756"/>
    <w:rsid w:val="22875D1B"/>
    <w:rsid w:val="22A957E0"/>
    <w:rsid w:val="22BFF432"/>
    <w:rsid w:val="22D17DDA"/>
    <w:rsid w:val="22D87993"/>
    <w:rsid w:val="22F19048"/>
    <w:rsid w:val="22F68379"/>
    <w:rsid w:val="22F6D2D2"/>
    <w:rsid w:val="2308DF55"/>
    <w:rsid w:val="2332E5CA"/>
    <w:rsid w:val="23399122"/>
    <w:rsid w:val="233C3C0A"/>
    <w:rsid w:val="2364884E"/>
    <w:rsid w:val="2366DC65"/>
    <w:rsid w:val="23695B23"/>
    <w:rsid w:val="23783D41"/>
    <w:rsid w:val="2384E9C4"/>
    <w:rsid w:val="23AC7F3F"/>
    <w:rsid w:val="245A3F64"/>
    <w:rsid w:val="248C01B6"/>
    <w:rsid w:val="24CABDC0"/>
    <w:rsid w:val="258AA75B"/>
    <w:rsid w:val="2597282D"/>
    <w:rsid w:val="25BEAED8"/>
    <w:rsid w:val="25F5BF0E"/>
    <w:rsid w:val="26612B31"/>
    <w:rsid w:val="26EFA552"/>
    <w:rsid w:val="2703D32A"/>
    <w:rsid w:val="271B6239"/>
    <w:rsid w:val="274228E1"/>
    <w:rsid w:val="2748F861"/>
    <w:rsid w:val="278C539E"/>
    <w:rsid w:val="2794C6A4"/>
    <w:rsid w:val="27AED4F5"/>
    <w:rsid w:val="27B2B7AF"/>
    <w:rsid w:val="27B3621B"/>
    <w:rsid w:val="27DBB005"/>
    <w:rsid w:val="27FC05BC"/>
    <w:rsid w:val="2811B1DA"/>
    <w:rsid w:val="281DD690"/>
    <w:rsid w:val="284BB868"/>
    <w:rsid w:val="2943A09B"/>
    <w:rsid w:val="2947D444"/>
    <w:rsid w:val="29B9640E"/>
    <w:rsid w:val="29C5DFC1"/>
    <w:rsid w:val="29CC9986"/>
    <w:rsid w:val="29D1FF8B"/>
    <w:rsid w:val="29EA8EDE"/>
    <w:rsid w:val="2A129EAC"/>
    <w:rsid w:val="2A141199"/>
    <w:rsid w:val="2A3201F3"/>
    <w:rsid w:val="2A4A20DC"/>
    <w:rsid w:val="2A70B73B"/>
    <w:rsid w:val="2A83B405"/>
    <w:rsid w:val="2AA2EF6E"/>
    <w:rsid w:val="2AE6177B"/>
    <w:rsid w:val="2AF6BC7E"/>
    <w:rsid w:val="2B29BC69"/>
    <w:rsid w:val="2B62D700"/>
    <w:rsid w:val="2B6720DC"/>
    <w:rsid w:val="2B7CF949"/>
    <w:rsid w:val="2BB3997D"/>
    <w:rsid w:val="2BC329E7"/>
    <w:rsid w:val="2BDB4806"/>
    <w:rsid w:val="2C247760"/>
    <w:rsid w:val="2C42EFD8"/>
    <w:rsid w:val="2C5A6FA2"/>
    <w:rsid w:val="2C983E16"/>
    <w:rsid w:val="2CFCA84A"/>
    <w:rsid w:val="2D32D69F"/>
    <w:rsid w:val="2D36F93B"/>
    <w:rsid w:val="2D4DCF9D"/>
    <w:rsid w:val="2D4F3F1F"/>
    <w:rsid w:val="2D634376"/>
    <w:rsid w:val="2DEEC6AA"/>
    <w:rsid w:val="2E0B18A8"/>
    <w:rsid w:val="2E176E0E"/>
    <w:rsid w:val="2E654E8E"/>
    <w:rsid w:val="2E99C4BD"/>
    <w:rsid w:val="2EAD56A0"/>
    <w:rsid w:val="2EB3BA7C"/>
    <w:rsid w:val="2ED73B03"/>
    <w:rsid w:val="2F235F08"/>
    <w:rsid w:val="2F2B698B"/>
    <w:rsid w:val="2F30DE99"/>
    <w:rsid w:val="2F60111E"/>
    <w:rsid w:val="2FB96AFF"/>
    <w:rsid w:val="2FD27E94"/>
    <w:rsid w:val="304914E7"/>
    <w:rsid w:val="307B4E45"/>
    <w:rsid w:val="30862AD6"/>
    <w:rsid w:val="30F90FDB"/>
    <w:rsid w:val="31354F19"/>
    <w:rsid w:val="3138E111"/>
    <w:rsid w:val="313DCC87"/>
    <w:rsid w:val="3185BFB7"/>
    <w:rsid w:val="31C347B5"/>
    <w:rsid w:val="31C6EC47"/>
    <w:rsid w:val="31DCDC7F"/>
    <w:rsid w:val="3266B993"/>
    <w:rsid w:val="32AE4FB8"/>
    <w:rsid w:val="32B52212"/>
    <w:rsid w:val="32BD74F8"/>
    <w:rsid w:val="32C74693"/>
    <w:rsid w:val="32D30FA4"/>
    <w:rsid w:val="32FA0C33"/>
    <w:rsid w:val="3303DBD5"/>
    <w:rsid w:val="33145461"/>
    <w:rsid w:val="333F041B"/>
    <w:rsid w:val="3349C903"/>
    <w:rsid w:val="3367B1B4"/>
    <w:rsid w:val="33D563E6"/>
    <w:rsid w:val="33D7A011"/>
    <w:rsid w:val="33DF414B"/>
    <w:rsid w:val="340A0177"/>
    <w:rsid w:val="340B3FF6"/>
    <w:rsid w:val="343039DB"/>
    <w:rsid w:val="34A0C583"/>
    <w:rsid w:val="34C5060E"/>
    <w:rsid w:val="34E34867"/>
    <w:rsid w:val="34E47A2F"/>
    <w:rsid w:val="3507A41F"/>
    <w:rsid w:val="353C3CFC"/>
    <w:rsid w:val="35552F2F"/>
    <w:rsid w:val="358B11BA"/>
    <w:rsid w:val="35D890D6"/>
    <w:rsid w:val="3621BC0E"/>
    <w:rsid w:val="36498D6D"/>
    <w:rsid w:val="3667C572"/>
    <w:rsid w:val="3668A0C7"/>
    <w:rsid w:val="36CE4A22"/>
    <w:rsid w:val="36F19DBD"/>
    <w:rsid w:val="36F66D9E"/>
    <w:rsid w:val="375C75E5"/>
    <w:rsid w:val="3771858D"/>
    <w:rsid w:val="37992D44"/>
    <w:rsid w:val="37AA33B6"/>
    <w:rsid w:val="37D2FF3E"/>
    <w:rsid w:val="38035723"/>
    <w:rsid w:val="387248D1"/>
    <w:rsid w:val="387FA49D"/>
    <w:rsid w:val="38ACAF78"/>
    <w:rsid w:val="39C202F5"/>
    <w:rsid w:val="39D3A08D"/>
    <w:rsid w:val="39F7E4B3"/>
    <w:rsid w:val="3A0357A4"/>
    <w:rsid w:val="3A2152D0"/>
    <w:rsid w:val="3A4BEB6A"/>
    <w:rsid w:val="3AAEAF58"/>
    <w:rsid w:val="3AC34ACB"/>
    <w:rsid w:val="3ACE5E84"/>
    <w:rsid w:val="3ADA1548"/>
    <w:rsid w:val="3B1D00AF"/>
    <w:rsid w:val="3B75254A"/>
    <w:rsid w:val="3B76E928"/>
    <w:rsid w:val="3BAF2EF4"/>
    <w:rsid w:val="3BB495DB"/>
    <w:rsid w:val="3C35CB32"/>
    <w:rsid w:val="3C6E30CC"/>
    <w:rsid w:val="3CC52A58"/>
    <w:rsid w:val="3CD94480"/>
    <w:rsid w:val="3CE05DC6"/>
    <w:rsid w:val="3D266C7C"/>
    <w:rsid w:val="3D7167DB"/>
    <w:rsid w:val="3DB2DCF5"/>
    <w:rsid w:val="3DD2DD7B"/>
    <w:rsid w:val="3DFCAC0A"/>
    <w:rsid w:val="3E3636D3"/>
    <w:rsid w:val="3E667BE9"/>
    <w:rsid w:val="3E7C4987"/>
    <w:rsid w:val="3E823AE8"/>
    <w:rsid w:val="3F2ED073"/>
    <w:rsid w:val="3F3AFA82"/>
    <w:rsid w:val="3F783796"/>
    <w:rsid w:val="3F98D9DF"/>
    <w:rsid w:val="3F9A61DF"/>
    <w:rsid w:val="3FAE1DE3"/>
    <w:rsid w:val="3FE5BDF3"/>
    <w:rsid w:val="402FFA33"/>
    <w:rsid w:val="40528B00"/>
    <w:rsid w:val="40627892"/>
    <w:rsid w:val="4077EC78"/>
    <w:rsid w:val="40BBEF24"/>
    <w:rsid w:val="4123CC76"/>
    <w:rsid w:val="4141917F"/>
    <w:rsid w:val="41730C5D"/>
    <w:rsid w:val="41777745"/>
    <w:rsid w:val="41891F62"/>
    <w:rsid w:val="41CEBBBB"/>
    <w:rsid w:val="41D89753"/>
    <w:rsid w:val="4201D506"/>
    <w:rsid w:val="42048895"/>
    <w:rsid w:val="420E25E2"/>
    <w:rsid w:val="4255D948"/>
    <w:rsid w:val="4298AFF9"/>
    <w:rsid w:val="42C4DB93"/>
    <w:rsid w:val="4335ACA7"/>
    <w:rsid w:val="435DF357"/>
    <w:rsid w:val="438F13DA"/>
    <w:rsid w:val="43A0D228"/>
    <w:rsid w:val="43CDC8E5"/>
    <w:rsid w:val="43D5C824"/>
    <w:rsid w:val="43DC5572"/>
    <w:rsid w:val="4413C2FF"/>
    <w:rsid w:val="44206E49"/>
    <w:rsid w:val="4459D5A6"/>
    <w:rsid w:val="448B7E00"/>
    <w:rsid w:val="44C7D167"/>
    <w:rsid w:val="450B882A"/>
    <w:rsid w:val="4517E2DD"/>
    <w:rsid w:val="45261ED4"/>
    <w:rsid w:val="4553B773"/>
    <w:rsid w:val="456D5658"/>
    <w:rsid w:val="4576EDCA"/>
    <w:rsid w:val="459A94C6"/>
    <w:rsid w:val="45F090AA"/>
    <w:rsid w:val="467AA6CF"/>
    <w:rsid w:val="46860EE5"/>
    <w:rsid w:val="468C789E"/>
    <w:rsid w:val="4694BE75"/>
    <w:rsid w:val="4715C22A"/>
    <w:rsid w:val="472C157A"/>
    <w:rsid w:val="478E55DF"/>
    <w:rsid w:val="47992AF2"/>
    <w:rsid w:val="47B16B41"/>
    <w:rsid w:val="47BFCF89"/>
    <w:rsid w:val="48138F73"/>
    <w:rsid w:val="484FD1CE"/>
    <w:rsid w:val="489E0401"/>
    <w:rsid w:val="48FFA4EF"/>
    <w:rsid w:val="495E5D7D"/>
    <w:rsid w:val="49647D1D"/>
    <w:rsid w:val="49776DDA"/>
    <w:rsid w:val="49AC4482"/>
    <w:rsid w:val="49EBAA66"/>
    <w:rsid w:val="4A022390"/>
    <w:rsid w:val="4A32FD97"/>
    <w:rsid w:val="4A33901B"/>
    <w:rsid w:val="4A390880"/>
    <w:rsid w:val="4A5DF5F6"/>
    <w:rsid w:val="4A60DCEC"/>
    <w:rsid w:val="4A70F85F"/>
    <w:rsid w:val="4A88695C"/>
    <w:rsid w:val="4A8E4C80"/>
    <w:rsid w:val="4AD6DEDF"/>
    <w:rsid w:val="4AFC6FC2"/>
    <w:rsid w:val="4B14FE85"/>
    <w:rsid w:val="4B29374C"/>
    <w:rsid w:val="4B489973"/>
    <w:rsid w:val="4B4C9969"/>
    <w:rsid w:val="4B69E0A0"/>
    <w:rsid w:val="4B73FCC1"/>
    <w:rsid w:val="4B9ADD96"/>
    <w:rsid w:val="4BBE0812"/>
    <w:rsid w:val="4BED97F2"/>
    <w:rsid w:val="4C203C20"/>
    <w:rsid w:val="4C28298B"/>
    <w:rsid w:val="4C50839D"/>
    <w:rsid w:val="4C741006"/>
    <w:rsid w:val="4C8ACACC"/>
    <w:rsid w:val="4C91217D"/>
    <w:rsid w:val="4CAABD6A"/>
    <w:rsid w:val="4CC804CF"/>
    <w:rsid w:val="4CFF58FE"/>
    <w:rsid w:val="4D8E782F"/>
    <w:rsid w:val="4DA3B37D"/>
    <w:rsid w:val="4E0AA40E"/>
    <w:rsid w:val="4E0CAEA1"/>
    <w:rsid w:val="4E121592"/>
    <w:rsid w:val="4E350597"/>
    <w:rsid w:val="4E4ADF43"/>
    <w:rsid w:val="4E59F5B6"/>
    <w:rsid w:val="4E738A82"/>
    <w:rsid w:val="4E9D8A36"/>
    <w:rsid w:val="4EA2B341"/>
    <w:rsid w:val="4EC7B1D7"/>
    <w:rsid w:val="4EE90829"/>
    <w:rsid w:val="4EF1FA5E"/>
    <w:rsid w:val="4F2FD8B9"/>
    <w:rsid w:val="4F6BE4D5"/>
    <w:rsid w:val="4FA43D15"/>
    <w:rsid w:val="4FC03521"/>
    <w:rsid w:val="50048387"/>
    <w:rsid w:val="502CFE8D"/>
    <w:rsid w:val="5038B308"/>
    <w:rsid w:val="50493662"/>
    <w:rsid w:val="50637293"/>
    <w:rsid w:val="5081215A"/>
    <w:rsid w:val="509966BB"/>
    <w:rsid w:val="50A71FCA"/>
    <w:rsid w:val="50B008FF"/>
    <w:rsid w:val="50D39F37"/>
    <w:rsid w:val="50E1BA57"/>
    <w:rsid w:val="50FA4269"/>
    <w:rsid w:val="511B6A03"/>
    <w:rsid w:val="5151EBBF"/>
    <w:rsid w:val="51BE8E0A"/>
    <w:rsid w:val="51C68D24"/>
    <w:rsid w:val="51CF43F8"/>
    <w:rsid w:val="51D02A54"/>
    <w:rsid w:val="51D57FDB"/>
    <w:rsid w:val="51D65642"/>
    <w:rsid w:val="5200130B"/>
    <w:rsid w:val="5208042B"/>
    <w:rsid w:val="5249BC6C"/>
    <w:rsid w:val="525314A0"/>
    <w:rsid w:val="526050ED"/>
    <w:rsid w:val="52893185"/>
    <w:rsid w:val="5296F89A"/>
    <w:rsid w:val="52DECE0D"/>
    <w:rsid w:val="531DCB3D"/>
    <w:rsid w:val="5323CC05"/>
    <w:rsid w:val="53920867"/>
    <w:rsid w:val="53AE2315"/>
    <w:rsid w:val="53B0FCCF"/>
    <w:rsid w:val="53CD38A4"/>
    <w:rsid w:val="53F7B6A3"/>
    <w:rsid w:val="540CC8D3"/>
    <w:rsid w:val="54153F1B"/>
    <w:rsid w:val="54A46D65"/>
    <w:rsid w:val="54A63995"/>
    <w:rsid w:val="54C69AAA"/>
    <w:rsid w:val="54D9253D"/>
    <w:rsid w:val="5534AF50"/>
    <w:rsid w:val="55938704"/>
    <w:rsid w:val="55C0DE88"/>
    <w:rsid w:val="55D56A04"/>
    <w:rsid w:val="55F1A22C"/>
    <w:rsid w:val="560823DE"/>
    <w:rsid w:val="563420A3"/>
    <w:rsid w:val="5649D0DF"/>
    <w:rsid w:val="56A51E7B"/>
    <w:rsid w:val="56B084E0"/>
    <w:rsid w:val="56D9C2AA"/>
    <w:rsid w:val="56F7CD70"/>
    <w:rsid w:val="56FCE2F0"/>
    <w:rsid w:val="5701E0E3"/>
    <w:rsid w:val="572F5765"/>
    <w:rsid w:val="5740D475"/>
    <w:rsid w:val="574696AE"/>
    <w:rsid w:val="574C6120"/>
    <w:rsid w:val="5774B65B"/>
    <w:rsid w:val="57D13DB5"/>
    <w:rsid w:val="57F77209"/>
    <w:rsid w:val="580496D9"/>
    <w:rsid w:val="585B4DC9"/>
    <w:rsid w:val="589FF8F6"/>
    <w:rsid w:val="58B2B67F"/>
    <w:rsid w:val="58B3A84C"/>
    <w:rsid w:val="58B51ABA"/>
    <w:rsid w:val="58D5D137"/>
    <w:rsid w:val="58F72B85"/>
    <w:rsid w:val="590C2EB0"/>
    <w:rsid w:val="593677EE"/>
    <w:rsid w:val="5983CED7"/>
    <w:rsid w:val="5998AFFB"/>
    <w:rsid w:val="59AA23F9"/>
    <w:rsid w:val="59D1A003"/>
    <w:rsid w:val="59DB3949"/>
    <w:rsid w:val="59DD5EF6"/>
    <w:rsid w:val="59FAB3E1"/>
    <w:rsid w:val="5A410205"/>
    <w:rsid w:val="5A4813B7"/>
    <w:rsid w:val="5A5E4F6E"/>
    <w:rsid w:val="5A607EA6"/>
    <w:rsid w:val="5A96FD6C"/>
    <w:rsid w:val="5B07CA59"/>
    <w:rsid w:val="5B1AFC4A"/>
    <w:rsid w:val="5B427C23"/>
    <w:rsid w:val="5B521801"/>
    <w:rsid w:val="5B57DB52"/>
    <w:rsid w:val="5B665F11"/>
    <w:rsid w:val="5B78E013"/>
    <w:rsid w:val="5B8752D2"/>
    <w:rsid w:val="5B9DE8F0"/>
    <w:rsid w:val="5BB1D979"/>
    <w:rsid w:val="5C0DDC41"/>
    <w:rsid w:val="5C224E39"/>
    <w:rsid w:val="5C248450"/>
    <w:rsid w:val="5C248D9B"/>
    <w:rsid w:val="5C6450D9"/>
    <w:rsid w:val="5C74E606"/>
    <w:rsid w:val="5C86D85B"/>
    <w:rsid w:val="5CB9533F"/>
    <w:rsid w:val="5CC871D6"/>
    <w:rsid w:val="5CEDC709"/>
    <w:rsid w:val="5D5FA462"/>
    <w:rsid w:val="5D61A724"/>
    <w:rsid w:val="5DC67A23"/>
    <w:rsid w:val="5DE04349"/>
    <w:rsid w:val="5E2C35E7"/>
    <w:rsid w:val="5EBC52F9"/>
    <w:rsid w:val="5EF08F9B"/>
    <w:rsid w:val="5F127780"/>
    <w:rsid w:val="5F6E3EEF"/>
    <w:rsid w:val="5FAE9663"/>
    <w:rsid w:val="5FD343C6"/>
    <w:rsid w:val="6007CAD1"/>
    <w:rsid w:val="60271D63"/>
    <w:rsid w:val="6028D18B"/>
    <w:rsid w:val="60405C47"/>
    <w:rsid w:val="6061078E"/>
    <w:rsid w:val="60908BFB"/>
    <w:rsid w:val="60BC9FD5"/>
    <w:rsid w:val="60C00C98"/>
    <w:rsid w:val="60C442A6"/>
    <w:rsid w:val="60DE2B9F"/>
    <w:rsid w:val="60E5E790"/>
    <w:rsid w:val="6105C345"/>
    <w:rsid w:val="6108F8A9"/>
    <w:rsid w:val="6141B129"/>
    <w:rsid w:val="61494853"/>
    <w:rsid w:val="6155F24D"/>
    <w:rsid w:val="6192182E"/>
    <w:rsid w:val="61A99143"/>
    <w:rsid w:val="620FF2DF"/>
    <w:rsid w:val="622A8253"/>
    <w:rsid w:val="623C88A7"/>
    <w:rsid w:val="629DA834"/>
    <w:rsid w:val="62A4C90A"/>
    <w:rsid w:val="62B2A785"/>
    <w:rsid w:val="62BD884A"/>
    <w:rsid w:val="62C7D487"/>
    <w:rsid w:val="62D0A081"/>
    <w:rsid w:val="62DF1A5D"/>
    <w:rsid w:val="62EB0C59"/>
    <w:rsid w:val="634B9E68"/>
    <w:rsid w:val="635D38D5"/>
    <w:rsid w:val="6392D83E"/>
    <w:rsid w:val="639E612A"/>
    <w:rsid w:val="63A8FCFD"/>
    <w:rsid w:val="63AFCE23"/>
    <w:rsid w:val="63B452C8"/>
    <w:rsid w:val="63F13D9A"/>
    <w:rsid w:val="64020DEF"/>
    <w:rsid w:val="64203B20"/>
    <w:rsid w:val="64414F94"/>
    <w:rsid w:val="64514421"/>
    <w:rsid w:val="645E0372"/>
    <w:rsid w:val="64697F10"/>
    <w:rsid w:val="648C80C6"/>
    <w:rsid w:val="648D9693"/>
    <w:rsid w:val="6493C350"/>
    <w:rsid w:val="64C9E539"/>
    <w:rsid w:val="64F0C6A7"/>
    <w:rsid w:val="6515A392"/>
    <w:rsid w:val="651A78CE"/>
    <w:rsid w:val="6538C434"/>
    <w:rsid w:val="654201B5"/>
    <w:rsid w:val="6570A3A6"/>
    <w:rsid w:val="6588935B"/>
    <w:rsid w:val="65974FB1"/>
    <w:rsid w:val="659D6FAC"/>
    <w:rsid w:val="65C1A535"/>
    <w:rsid w:val="65E86C14"/>
    <w:rsid w:val="6612C031"/>
    <w:rsid w:val="6654F191"/>
    <w:rsid w:val="66A8550D"/>
    <w:rsid w:val="66B3661D"/>
    <w:rsid w:val="66C6DE73"/>
    <w:rsid w:val="67369094"/>
    <w:rsid w:val="6746F4A8"/>
    <w:rsid w:val="67EAE79B"/>
    <w:rsid w:val="6801B14B"/>
    <w:rsid w:val="682718E1"/>
    <w:rsid w:val="6844256E"/>
    <w:rsid w:val="68819070"/>
    <w:rsid w:val="68999107"/>
    <w:rsid w:val="68C0AD16"/>
    <w:rsid w:val="68D5EA1F"/>
    <w:rsid w:val="68E6940B"/>
    <w:rsid w:val="68E820C3"/>
    <w:rsid w:val="693983AF"/>
    <w:rsid w:val="69476575"/>
    <w:rsid w:val="694BEA1A"/>
    <w:rsid w:val="69624B7C"/>
    <w:rsid w:val="69880693"/>
    <w:rsid w:val="69DA082C"/>
    <w:rsid w:val="6A40B8C6"/>
    <w:rsid w:val="6AA88CBE"/>
    <w:rsid w:val="6B0FD85B"/>
    <w:rsid w:val="6B26EFC7"/>
    <w:rsid w:val="6B5A186E"/>
    <w:rsid w:val="6BCC442D"/>
    <w:rsid w:val="6BFC2A88"/>
    <w:rsid w:val="6C02CCE7"/>
    <w:rsid w:val="6C589E24"/>
    <w:rsid w:val="6C631B54"/>
    <w:rsid w:val="6C85E97C"/>
    <w:rsid w:val="6CB0B33C"/>
    <w:rsid w:val="6CF7C3C4"/>
    <w:rsid w:val="6CF85FBC"/>
    <w:rsid w:val="6D01E9EE"/>
    <w:rsid w:val="6D308F37"/>
    <w:rsid w:val="6D469F9B"/>
    <w:rsid w:val="6D5896A0"/>
    <w:rsid w:val="6D8C105A"/>
    <w:rsid w:val="6DE33102"/>
    <w:rsid w:val="6DE3818E"/>
    <w:rsid w:val="6DF594D2"/>
    <w:rsid w:val="6E1429FC"/>
    <w:rsid w:val="6E1FA9FB"/>
    <w:rsid w:val="6E5BDDA1"/>
    <w:rsid w:val="6E685C2F"/>
    <w:rsid w:val="6E818D1B"/>
    <w:rsid w:val="6EB3FBB9"/>
    <w:rsid w:val="6F0593C0"/>
    <w:rsid w:val="6F11A027"/>
    <w:rsid w:val="6F932987"/>
    <w:rsid w:val="6F940BBA"/>
    <w:rsid w:val="6FA546C8"/>
    <w:rsid w:val="6FA5618B"/>
    <w:rsid w:val="6FAF75AE"/>
    <w:rsid w:val="6FDDBA1B"/>
    <w:rsid w:val="6FFB5D09"/>
    <w:rsid w:val="7010B2EF"/>
    <w:rsid w:val="703F56DE"/>
    <w:rsid w:val="7082CD0C"/>
    <w:rsid w:val="70845BE8"/>
    <w:rsid w:val="70D0B37D"/>
    <w:rsid w:val="7197AA96"/>
    <w:rsid w:val="71BC113D"/>
    <w:rsid w:val="71BE8BF2"/>
    <w:rsid w:val="71C0573E"/>
    <w:rsid w:val="71DC6BE7"/>
    <w:rsid w:val="71EC4E2C"/>
    <w:rsid w:val="725A61B5"/>
    <w:rsid w:val="72755DF3"/>
    <w:rsid w:val="7287763F"/>
    <w:rsid w:val="72918B04"/>
    <w:rsid w:val="72BE10DA"/>
    <w:rsid w:val="733E0AEF"/>
    <w:rsid w:val="7358EB2F"/>
    <w:rsid w:val="7369D27E"/>
    <w:rsid w:val="73D85052"/>
    <w:rsid w:val="7413D8CD"/>
    <w:rsid w:val="742EF8CD"/>
    <w:rsid w:val="744C4F16"/>
    <w:rsid w:val="74B13A81"/>
    <w:rsid w:val="74CE2DB1"/>
    <w:rsid w:val="74FF13A5"/>
    <w:rsid w:val="751980A2"/>
    <w:rsid w:val="7531C8BC"/>
    <w:rsid w:val="7542E2F0"/>
    <w:rsid w:val="75F11DD1"/>
    <w:rsid w:val="76073B1F"/>
    <w:rsid w:val="7621D6FC"/>
    <w:rsid w:val="76358BBE"/>
    <w:rsid w:val="7646CDB0"/>
    <w:rsid w:val="768CFC79"/>
    <w:rsid w:val="769F412A"/>
    <w:rsid w:val="76C8A4B1"/>
    <w:rsid w:val="76DBC988"/>
    <w:rsid w:val="76DFB1DD"/>
    <w:rsid w:val="76E65089"/>
    <w:rsid w:val="76EB6DF5"/>
    <w:rsid w:val="77703256"/>
    <w:rsid w:val="77D3402E"/>
    <w:rsid w:val="7816366B"/>
    <w:rsid w:val="783014B5"/>
    <w:rsid w:val="78409E0E"/>
    <w:rsid w:val="786DAAF6"/>
    <w:rsid w:val="787C6142"/>
    <w:rsid w:val="78D37335"/>
    <w:rsid w:val="78E068CD"/>
    <w:rsid w:val="78F09A52"/>
    <w:rsid w:val="79064A43"/>
    <w:rsid w:val="79488641"/>
    <w:rsid w:val="794E3898"/>
    <w:rsid w:val="795307C1"/>
    <w:rsid w:val="796267CC"/>
    <w:rsid w:val="79B28D7F"/>
    <w:rsid w:val="79C4C0EA"/>
    <w:rsid w:val="79D6674E"/>
    <w:rsid w:val="79E48F85"/>
    <w:rsid w:val="7A07F8BB"/>
    <w:rsid w:val="7A26E1C3"/>
    <w:rsid w:val="7A2FCDD0"/>
    <w:rsid w:val="7A7AD6B8"/>
    <w:rsid w:val="7AC02C1A"/>
    <w:rsid w:val="7AC81A00"/>
    <w:rsid w:val="7ACC754E"/>
    <w:rsid w:val="7AED6CC1"/>
    <w:rsid w:val="7B19D39A"/>
    <w:rsid w:val="7B3E0FB0"/>
    <w:rsid w:val="7B532C78"/>
    <w:rsid w:val="7B684787"/>
    <w:rsid w:val="7B737812"/>
    <w:rsid w:val="7BB02C7B"/>
    <w:rsid w:val="7BCF4D14"/>
    <w:rsid w:val="7C4A2280"/>
    <w:rsid w:val="7C8A6699"/>
    <w:rsid w:val="7C8B59EC"/>
    <w:rsid w:val="7C960C42"/>
    <w:rsid w:val="7C9EF656"/>
    <w:rsid w:val="7CB43F23"/>
    <w:rsid w:val="7CED9080"/>
    <w:rsid w:val="7CF95064"/>
    <w:rsid w:val="7D1A66C4"/>
    <w:rsid w:val="7D2FC6CA"/>
    <w:rsid w:val="7D455800"/>
    <w:rsid w:val="7D89C0B1"/>
    <w:rsid w:val="7DB1864A"/>
    <w:rsid w:val="7DC6E0B1"/>
    <w:rsid w:val="7DDFCC13"/>
    <w:rsid w:val="7DE98799"/>
    <w:rsid w:val="7DEDA5BF"/>
    <w:rsid w:val="7E1021F5"/>
    <w:rsid w:val="7E235761"/>
    <w:rsid w:val="7E33AF33"/>
    <w:rsid w:val="7E385A1A"/>
    <w:rsid w:val="7E5657C8"/>
    <w:rsid w:val="7E8ADBC5"/>
    <w:rsid w:val="7E921E4E"/>
    <w:rsid w:val="7EA6AF6C"/>
    <w:rsid w:val="7F4D56AB"/>
    <w:rsid w:val="7F7519CF"/>
    <w:rsid w:val="7F7776BF"/>
    <w:rsid w:val="7FC5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68D91"/>
  <w15:chartTrackingRefBased/>
  <w15:docId w15:val="{35422F23-C53B-4384-BC77-A2010EA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6C"/>
    <w:pPr>
      <w:spacing w:line="360" w:lineRule="auto"/>
    </w:pPr>
    <w:rPr>
      <w:rFonts w:ascii="Cambria" w:hAnsi="Cambria"/>
      <w:sz w:val="26"/>
    </w:rPr>
  </w:style>
  <w:style w:type="paragraph" w:styleId="Titre1">
    <w:name w:val="heading 1"/>
    <w:basedOn w:val="Titre"/>
    <w:next w:val="Normal"/>
    <w:link w:val="Titre1Car"/>
    <w:uiPriority w:val="9"/>
    <w:qFormat/>
    <w:rsid w:val="00AB10B7"/>
    <w:pPr>
      <w:numPr>
        <w:numId w:val="24"/>
      </w:numPr>
      <w:pBdr>
        <w:top w:val="threeDEngrave" w:sz="12" w:space="1" w:color="auto"/>
        <w:left w:val="threeDEngrave" w:sz="12" w:space="0" w:color="auto"/>
        <w:bottom w:val="threeDEngrave" w:sz="12" w:space="1" w:color="auto"/>
        <w:right w:val="threeDEngrave" w:sz="12" w:space="4" w:color="auto"/>
      </w:pBdr>
      <w:shd w:val="clear" w:color="2F5496" w:themeColor="accent1" w:themeShade="BF" w:fill="B4C6E7" w:themeFill="accent1" w:themeFillTint="66"/>
      <w:spacing w:before="240" w:after="240"/>
      <w:contextualSpacing w:val="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D27"/>
    <w:pPr>
      <w:keepNext/>
      <w:keepLines/>
      <w:spacing w:before="40" w:after="120"/>
      <w:outlineLvl w:val="1"/>
    </w:pPr>
    <w:rPr>
      <w:rFonts w:eastAsiaTheme="majorEastAsia" w:cstheme="majorBidi"/>
      <w:b/>
      <w:color w:val="6A8ED0"/>
      <w:sz w:val="28"/>
      <w:szCs w:val="26"/>
    </w:rPr>
  </w:style>
  <w:style w:type="paragraph" w:styleId="Titre3">
    <w:name w:val="heading 3"/>
    <w:basedOn w:val="Normal"/>
    <w:next w:val="Normal"/>
    <w:uiPriority w:val="9"/>
    <w:unhideWhenUsed/>
    <w:qFormat/>
    <w:rsid w:val="00D15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6D27"/>
    <w:rPr>
      <w:rFonts w:ascii="Cambria" w:eastAsiaTheme="majorEastAsia" w:hAnsi="Cambria" w:cstheme="majorBidi"/>
      <w:b/>
      <w:color w:val="6A8ED0"/>
      <w:sz w:val="28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B10B7"/>
    <w:rPr>
      <w:rFonts w:ascii="Cambria" w:eastAsiaTheme="majorEastAsia" w:hAnsi="Cambria" w:cstheme="majorBidi"/>
      <w:color w:val="4472C4" w:themeColor="accent1"/>
      <w:spacing w:val="-10"/>
      <w:kern w:val="28"/>
      <w:sz w:val="36"/>
      <w:szCs w:val="56"/>
      <w:shd w:val="clear" w:color="2F5496" w:themeColor="accent1" w:themeShade="BF" w:fill="B4C6E7" w:themeFill="accent1" w:themeFillTint="66"/>
    </w:rPr>
  </w:style>
  <w:style w:type="paragraph" w:styleId="NormalWeb">
    <w:name w:val="Normal (Web)"/>
    <w:basedOn w:val="Normal"/>
    <w:uiPriority w:val="99"/>
    <w:semiHidden/>
    <w:unhideWhenUsed/>
    <w:rsid w:val="001D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6243FA"/>
    <w:rPr>
      <w:b/>
      <w:bCs/>
    </w:rPr>
  </w:style>
  <w:style w:type="character" w:styleId="Accentuation">
    <w:name w:val="Emphasis"/>
    <w:basedOn w:val="Policepardfaut"/>
    <w:uiPriority w:val="20"/>
    <w:qFormat/>
    <w:rsid w:val="006243FA"/>
    <w:rPr>
      <w:i/>
      <w:iCs/>
    </w:rPr>
  </w:style>
  <w:style w:type="paragraph" w:styleId="Rvision">
    <w:name w:val="Revision"/>
    <w:hidden/>
    <w:uiPriority w:val="99"/>
    <w:semiHidden/>
    <w:rsid w:val="00F9139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13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393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84A59"/>
    <w:pPr>
      <w:tabs>
        <w:tab w:val="right" w:leader="dot" w:pos="9016"/>
      </w:tabs>
      <w:spacing w:after="100"/>
    </w:pPr>
    <w:rPr>
      <w:rFonts w:eastAsia="Cambria"/>
      <w:i/>
      <w:iCs/>
      <w:noProof/>
    </w:rPr>
  </w:style>
  <w:style w:type="character" w:styleId="Lienhypertexte">
    <w:name w:val="Hyperlink"/>
    <w:basedOn w:val="Policepardfaut"/>
    <w:uiPriority w:val="99"/>
    <w:unhideWhenUsed/>
    <w:rsid w:val="00C6097C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46FE"/>
  </w:style>
  <w:style w:type="paragraph" w:styleId="En-tte">
    <w:name w:val="header"/>
    <w:basedOn w:val="Normal"/>
    <w:link w:val="En-tteCar"/>
    <w:uiPriority w:val="99"/>
    <w:unhideWhenUsed/>
    <w:rsid w:val="00115D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5D5B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15D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5D5B"/>
    <w:rPr>
      <w:rFonts w:ascii="Arial" w:hAnsi="Arial"/>
      <w:sz w:val="24"/>
    </w:rPr>
  </w:style>
  <w:style w:type="paragraph" w:styleId="Titre">
    <w:name w:val="Title"/>
    <w:aliases w:val="Problématique"/>
    <w:basedOn w:val="Normal"/>
    <w:next w:val="Normal"/>
    <w:link w:val="TitreCar"/>
    <w:uiPriority w:val="10"/>
    <w:qFormat/>
    <w:rsid w:val="00C24B13"/>
    <w:pPr>
      <w:spacing w:line="240" w:lineRule="auto"/>
      <w:contextualSpacing/>
    </w:pPr>
    <w:rPr>
      <w:rFonts w:eastAsiaTheme="majorEastAsia" w:cstheme="majorBidi"/>
      <w:color w:val="4472C4" w:themeColor="accent1"/>
      <w:spacing w:val="-10"/>
      <w:kern w:val="28"/>
      <w:sz w:val="32"/>
      <w:szCs w:val="56"/>
    </w:rPr>
  </w:style>
  <w:style w:type="character" w:customStyle="1" w:styleId="TitreCar">
    <w:name w:val="Titre Car"/>
    <w:aliases w:val="Problématique Car"/>
    <w:basedOn w:val="Policepardfaut"/>
    <w:link w:val="Titre"/>
    <w:uiPriority w:val="10"/>
    <w:rsid w:val="00C24B13"/>
    <w:rPr>
      <w:rFonts w:ascii="Cambria" w:eastAsiaTheme="majorEastAsia" w:hAnsi="Cambria" w:cstheme="majorBidi"/>
      <w:color w:val="4472C4" w:themeColor="accent1"/>
      <w:spacing w:val="-10"/>
      <w:kern w:val="28"/>
      <w:sz w:val="32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3109"/>
    <w:pPr>
      <w:ind w:left="0" w:firstLine="0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D177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210D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0D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10D00"/>
    <w:rPr>
      <w:rFonts w:ascii="Arial" w:hAnsi="Arial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C85353"/>
    <w:pPr>
      <w:spacing w:after="100"/>
      <w:ind w:left="240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0D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0D00"/>
    <w:rPr>
      <w:rFonts w:ascii="Arial" w:hAnsi="Arial"/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466E7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177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etway.f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ontact@netway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ic\Documents\Mod&#232;les%20Office%20personnalis&#233;s\mod&#232;le%20Elasj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AC62D728CD4462A3A272CCBB4F60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E777DA-DBDE-4BF1-9DC8-DFDACFD60E30}"/>
      </w:docPartPr>
      <w:docPartBody>
        <w:p w:rsidR="00000000" w:rsidRDefault="00004A36">
          <w:pPr>
            <w:pStyle w:val="99AC62D728CD4462A3A272CCBB4F601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36"/>
    <w:rsid w:val="000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AC62D728CD4462A3A272CCBB4F6014">
    <w:name w:val="99AC62D728CD4462A3A272CCBB4F60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D006EA-2EA1-4C4B-BD73-D7D1A4632510}">
  <we:reference id="wa104099688" version="1.3.0.0" store="fr-FR" storeType="OMEX"/>
  <we:alternateReferences>
    <we:reference id="wa104099688" version="1.3.0.0" store="fr-F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EEE3F-F104-43E5-A120-7CFF0BFDD5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33FFC2-A5D6-43EF-9BF6-CBF05E3A5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6c343-6fb6-4718-b03b-c70205744255"/>
    <ds:schemaRef ds:uri="dc663585-9544-4ee4-97fe-a77fc836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6700E0-1A9D-4685-8BAD-E04F127B2A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17C0EF-D4ED-4C29-86FB-1C74B8D7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Elasji.dotx</Template>
  <TotalTime>174</TotalTime>
  <Pages>4</Pages>
  <Words>330</Words>
  <Characters>1819</Characters>
  <Application>Microsoft Office Word</Application>
  <DocSecurity>0</DocSecurity>
  <Lines>15</Lines>
  <Paragraphs>4</Paragraphs>
  <ScaleCrop>false</ScaleCrop>
  <Company>ELASJI</Company>
  <LinksUpToDate>false</LinksUpToDate>
  <CharactersWithSpaces>2145</CharactersWithSpaces>
  <SharedDoc>false</SharedDoc>
  <HLinks>
    <vt:vector size="24" baseType="variant"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_Toc68548169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_Toc68548168</vt:lpwstr>
      </vt:variant>
      <vt:variant>
        <vt:i4>6094975</vt:i4>
      </vt:variant>
      <vt:variant>
        <vt:i4>3</vt:i4>
      </vt:variant>
      <vt:variant>
        <vt:i4>0</vt:i4>
      </vt:variant>
      <vt:variant>
        <vt:i4>5</vt:i4>
      </vt:variant>
      <vt:variant>
        <vt:lpwstr>mailto:contact@netway.fr</vt:lpwstr>
      </vt:variant>
      <vt:variant>
        <vt:lpwstr/>
      </vt:variant>
      <vt:variant>
        <vt:i4>786525</vt:i4>
      </vt:variant>
      <vt:variant>
        <vt:i4>0</vt:i4>
      </vt:variant>
      <vt:variant>
        <vt:i4>0</vt:i4>
      </vt:variant>
      <vt:variant>
        <vt:i4>5</vt:i4>
      </vt:variant>
      <vt:variant>
        <vt:lpwstr>http://www.netway.fr/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python</dc:title>
  <dc:subject/>
  <dc:creator>Loic</dc:creator>
  <cp:keywords/>
  <dc:description/>
  <cp:lastModifiedBy>Loïc</cp:lastModifiedBy>
  <cp:revision>97</cp:revision>
  <cp:lastPrinted>2021-04-05T18:54:00Z</cp:lastPrinted>
  <dcterms:created xsi:type="dcterms:W3CDTF">2021-04-05T15:59:00Z</dcterms:created>
  <dcterms:modified xsi:type="dcterms:W3CDTF">2021-04-05T18:54:00Z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